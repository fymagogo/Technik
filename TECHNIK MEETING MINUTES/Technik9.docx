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F72980">
            <w:pPr>
              <w:pStyle w:val="Title"/>
            </w:pPr>
            <w:sdt>
              <w:sdtPr>
                <w:id w:val="-1086378735"/>
                <w:placeholder>
                  <w:docPart w:val="4D256BF0CF604405B49C39472D2BB2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66612C">
            <w:pPr>
              <w:pStyle w:val="Heading3"/>
            </w:pPr>
            <w:r>
              <w:t>13-04</w:t>
            </w:r>
            <w:r w:rsidR="001C0CAE">
              <w:t>-2017</w:t>
            </w:r>
          </w:p>
          <w:p w:rsidR="00D62E01" w:rsidRPr="00D60069" w:rsidRDefault="0066612C">
            <w:pPr>
              <w:pStyle w:val="Heading3"/>
            </w:pPr>
            <w:r>
              <w:t>7</w:t>
            </w:r>
            <w:r w:rsidR="001C0CAE">
              <w:t>pm</w:t>
            </w:r>
          </w:p>
          <w:p w:rsidR="002B2D13" w:rsidRPr="00D60069" w:rsidRDefault="0066612C" w:rsidP="001C0CAE">
            <w:pPr>
              <w:pStyle w:val="Heading3"/>
            </w:pPr>
            <w:r>
              <w:t>Richael</w:t>
            </w:r>
            <w:r w:rsidR="0009289C">
              <w:t>’</w:t>
            </w:r>
            <w:r w:rsidR="001C0CAE">
              <w:t>s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57E33D61781B4EEFA190B92BDBCBA1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66612C" w:rsidP="001C0CAE">
            <w:pPr>
              <w:spacing w:after="80"/>
            </w:pPr>
            <w:r>
              <w:t>Richael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F7298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40D363C930943A8A29D175828D38F6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1C0CAE" w:rsidP="001C0CAE">
            <w:pPr>
              <w:spacing w:after="80"/>
            </w:pPr>
            <w:r>
              <w:t>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376514A2A9134DA8A110010EB94165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66612C" w:rsidP="001C0CAE">
            <w:pPr>
              <w:spacing w:after="80"/>
            </w:pPr>
            <w:r>
              <w:t>Ricahel</w:t>
            </w:r>
          </w:p>
        </w:tc>
        <w:tc>
          <w:tcPr>
            <w:tcW w:w="1779" w:type="dxa"/>
          </w:tcPr>
          <w:p w:rsidR="002B2D13" w:rsidRPr="00D60069" w:rsidRDefault="00F72980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4A2F479AA71469B9704E1409299B9D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1C0CAE" w:rsidP="001C0CAE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F72980">
            <w:pPr>
              <w:pStyle w:val="Heading2"/>
            </w:pPr>
            <w:sdt>
              <w:sdtPr>
                <w:id w:val="1643469904"/>
                <w:placeholder>
                  <w:docPart w:val="C1EA08C03B7C47BAB2EEF108880ED6D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66612C" w:rsidP="00D62E01">
            <w:r>
              <w:t>Richael,</w:t>
            </w:r>
            <w:r w:rsidR="001C0CAE">
              <w:t>Alfred,Selorm,Kojo,Fidel</w:t>
            </w:r>
          </w:p>
        </w:tc>
      </w:tr>
    </w:tbl>
    <w:sdt>
      <w:sdtPr>
        <w:id w:val="-2901889"/>
        <w:placeholder>
          <w:docPart w:val="531F0A9481274D9DA0AE733FC8001FA2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F72980">
            <w:pPr>
              <w:pStyle w:val="Heading2"/>
            </w:pPr>
            <w:sdt>
              <w:sdtPr>
                <w:id w:val="90904773"/>
                <w:placeholder>
                  <w:docPart w:val="6722192EA02A4A48A158E44AD586B4E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66612C" w:rsidP="001C0CAE">
            <w:r>
              <w:t>Progress of App Development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F72980">
      <w:pPr>
        <w:pStyle w:val="Heading4"/>
      </w:pPr>
      <w:sdt>
        <w:sdtPr>
          <w:id w:val="-391195506"/>
          <w:placeholder>
            <w:docPart w:val="A27B226D32A74CC8A3296737266513D5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CD66EF" w:rsidRDefault="0066612C">
      <w:r>
        <w:t>Progress so far of everyone’s assigned tasks.</w:t>
      </w:r>
    </w:p>
    <w:p w:rsidR="0066612C" w:rsidRPr="00D60069" w:rsidRDefault="0066612C">
      <w:r>
        <w:t>Fidel berated for lack of progress assigned task.</w:t>
      </w:r>
    </w:p>
    <w:p w:rsidR="002B2D13" w:rsidRPr="00D60069" w:rsidRDefault="00F72980">
      <w:pPr>
        <w:pStyle w:val="Heading4"/>
      </w:pPr>
      <w:sdt>
        <w:sdtPr>
          <w:id w:val="1574465788"/>
          <w:placeholder>
            <w:docPart w:val="53F36D8C61CC433C960B0E19ACCBB372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CD66EF" w:rsidRDefault="0066612C">
      <w:r>
        <w:t>Faster pace of progress needed.</w:t>
      </w:r>
      <w:bookmarkStart w:id="2" w:name="_GoBack"/>
      <w:bookmarkEnd w:id="2"/>
    </w:p>
    <w:p w:rsidR="00CD66EF" w:rsidRDefault="00CD66EF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CD66EF" w:rsidRPr="00D60069" w:rsidTr="00F53B5E">
        <w:trPr>
          <w:tblHeader/>
        </w:trPr>
        <w:tc>
          <w:tcPr>
            <w:tcW w:w="5310" w:type="dxa"/>
            <w:vAlign w:val="bottom"/>
          </w:tcPr>
          <w:p w:rsidR="00CD66EF" w:rsidRPr="00D60069" w:rsidRDefault="00F72980" w:rsidP="00F53B5E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D0EF3E848CAE45F9B216DB6B9F030C46"/>
                </w:placeholder>
                <w:temporary/>
                <w:showingPlcHdr/>
                <w15:appearance w15:val="hidden"/>
              </w:sdtPr>
              <w:sdtEndPr/>
              <w:sdtContent>
                <w:r w:rsidR="00CD66EF" w:rsidRPr="00D60069">
                  <w:t>Action items</w:t>
                </w:r>
              </w:sdtContent>
            </w:sdt>
          </w:p>
        </w:tc>
        <w:bookmarkStart w:id="3" w:name="MinutePersonResponsible"/>
        <w:bookmarkEnd w:id="3"/>
        <w:tc>
          <w:tcPr>
            <w:tcW w:w="3060" w:type="dxa"/>
            <w:vAlign w:val="bottom"/>
          </w:tcPr>
          <w:p w:rsidR="00CD66EF" w:rsidRPr="00D60069" w:rsidRDefault="00F72980" w:rsidP="00F53B5E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EEDBA7D71AF94535A599B80EC895A66F"/>
                </w:placeholder>
                <w:temporary/>
                <w:showingPlcHdr/>
                <w15:appearance w15:val="hidden"/>
              </w:sdtPr>
              <w:sdtEndPr/>
              <w:sdtContent>
                <w:r w:rsidR="00CD66EF" w:rsidRPr="00D60069">
                  <w:t>Person responsible</w:t>
                </w:r>
              </w:sdtContent>
            </w:sdt>
          </w:p>
        </w:tc>
        <w:bookmarkStart w:id="4" w:name="MinuteDeadline"/>
        <w:bookmarkEnd w:id="4"/>
        <w:tc>
          <w:tcPr>
            <w:tcW w:w="1854" w:type="dxa"/>
            <w:vAlign w:val="bottom"/>
          </w:tcPr>
          <w:p w:rsidR="00CD66EF" w:rsidRPr="00D60069" w:rsidRDefault="00F72980" w:rsidP="00F53B5E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F29DFF0B51748DEB808016C7212A3CA"/>
                </w:placeholder>
                <w:temporary/>
                <w:showingPlcHdr/>
                <w15:appearance w15:val="hidden"/>
              </w:sdtPr>
              <w:sdtEndPr/>
              <w:sdtContent>
                <w:r w:rsidR="00CD66EF" w:rsidRPr="00D60069">
                  <w:t>Deadline</w:t>
                </w:r>
              </w:sdtContent>
            </w:sdt>
          </w:p>
        </w:tc>
      </w:tr>
      <w:tr w:rsidR="00CD66EF" w:rsidRPr="00D60069" w:rsidTr="00F53B5E">
        <w:tc>
          <w:tcPr>
            <w:tcW w:w="5310" w:type="dxa"/>
          </w:tcPr>
          <w:p w:rsidR="00CD66EF" w:rsidRPr="00D60069" w:rsidRDefault="00CD66EF" w:rsidP="00F53B5E">
            <w:pPr>
              <w:pStyle w:val="ListBullet"/>
              <w:spacing w:after="80"/>
            </w:pPr>
            <w:r>
              <w:t>Release of First Version of App..</w:t>
            </w:r>
          </w:p>
        </w:tc>
        <w:tc>
          <w:tcPr>
            <w:tcW w:w="3060" w:type="dxa"/>
          </w:tcPr>
          <w:p w:rsidR="00CD66EF" w:rsidRPr="00D60069" w:rsidRDefault="00CD66EF" w:rsidP="00F53B5E">
            <w:pPr>
              <w:spacing w:after="80"/>
            </w:pPr>
            <w:r>
              <w:t>Richael,Alfred,Selorm,Kojo,Fidel</w:t>
            </w:r>
          </w:p>
        </w:tc>
        <w:tc>
          <w:tcPr>
            <w:tcW w:w="1854" w:type="dxa"/>
          </w:tcPr>
          <w:p w:rsidR="00CD66EF" w:rsidRPr="00D60069" w:rsidRDefault="0066612C" w:rsidP="00F53B5E">
            <w:pPr>
              <w:spacing w:after="80"/>
            </w:pPr>
            <w:r>
              <w:t>TBD</w:t>
            </w:r>
          </w:p>
        </w:tc>
      </w:tr>
      <w:tr w:rsidR="0066612C" w:rsidRPr="00D60069" w:rsidTr="00F53B5E">
        <w:tc>
          <w:tcPr>
            <w:tcW w:w="5310" w:type="dxa"/>
          </w:tcPr>
          <w:p w:rsidR="0066612C" w:rsidRPr="00D60069" w:rsidRDefault="0066612C" w:rsidP="0066612C">
            <w:pPr>
              <w:pStyle w:val="ListBullet"/>
              <w:spacing w:after="80"/>
            </w:pPr>
            <w:r>
              <w:t xml:space="preserve">Merging of Front-end </w:t>
            </w:r>
            <w:r>
              <w:t>..</w:t>
            </w:r>
          </w:p>
        </w:tc>
        <w:tc>
          <w:tcPr>
            <w:tcW w:w="3060" w:type="dxa"/>
          </w:tcPr>
          <w:p w:rsidR="0066612C" w:rsidRPr="00D60069" w:rsidRDefault="0066612C" w:rsidP="0066612C">
            <w:pPr>
              <w:spacing w:after="80"/>
            </w:pPr>
            <w:r>
              <w:t>Richael,Alfred</w:t>
            </w:r>
            <w:r>
              <w:t>,Fidel</w:t>
            </w:r>
          </w:p>
        </w:tc>
        <w:tc>
          <w:tcPr>
            <w:tcW w:w="1854" w:type="dxa"/>
          </w:tcPr>
          <w:p w:rsidR="0066612C" w:rsidRPr="00D60069" w:rsidRDefault="0066612C" w:rsidP="0066612C">
            <w:pPr>
              <w:spacing w:after="80"/>
            </w:pPr>
            <w:r>
              <w:t>Next Meeting</w:t>
            </w:r>
          </w:p>
        </w:tc>
      </w:tr>
    </w:tbl>
    <w:p w:rsidR="00CD66EF" w:rsidRPr="00D60069" w:rsidRDefault="00CD66EF"/>
    <w:p w:rsidR="002B2D13" w:rsidRPr="00D60069" w:rsidRDefault="002B2D13">
      <w:pPr>
        <w:pStyle w:val="Heading1"/>
      </w:pPr>
      <w:bookmarkStart w:id="5" w:name="MinuteDiscussion"/>
      <w:bookmarkStart w:id="6" w:name="MinuteActionItems"/>
      <w:bookmarkEnd w:id="1"/>
      <w:bookmarkEnd w:id="5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980" w:rsidRDefault="00F72980">
      <w:pPr>
        <w:spacing w:before="0" w:after="0"/>
      </w:pPr>
      <w:r>
        <w:separator/>
      </w:r>
    </w:p>
  </w:endnote>
  <w:endnote w:type="continuationSeparator" w:id="0">
    <w:p w:rsidR="00F72980" w:rsidRDefault="00F729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980" w:rsidRDefault="00F72980">
      <w:pPr>
        <w:spacing w:before="0" w:after="0"/>
      </w:pPr>
      <w:r>
        <w:separator/>
      </w:r>
    </w:p>
  </w:footnote>
  <w:footnote w:type="continuationSeparator" w:id="0">
    <w:p w:rsidR="00F72980" w:rsidRDefault="00F7298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2AAC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AE"/>
    <w:rsid w:val="0009289C"/>
    <w:rsid w:val="001C0CAE"/>
    <w:rsid w:val="001E0877"/>
    <w:rsid w:val="002B2D13"/>
    <w:rsid w:val="0034721D"/>
    <w:rsid w:val="003D5BF7"/>
    <w:rsid w:val="003F257D"/>
    <w:rsid w:val="005A7328"/>
    <w:rsid w:val="006344A8"/>
    <w:rsid w:val="0066612C"/>
    <w:rsid w:val="006D6952"/>
    <w:rsid w:val="00734EEC"/>
    <w:rsid w:val="007F04FA"/>
    <w:rsid w:val="00CD66EF"/>
    <w:rsid w:val="00D60069"/>
    <w:rsid w:val="00D62E01"/>
    <w:rsid w:val="00D661EE"/>
    <w:rsid w:val="00DE311F"/>
    <w:rsid w:val="00E048B4"/>
    <w:rsid w:val="00EA6E1C"/>
    <w:rsid w:val="00EF0F61"/>
    <w:rsid w:val="00F434DD"/>
    <w:rsid w:val="00F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91AF9"/>
  <w15:docId w15:val="{0722F8B8-222A-496F-AAF5-09A04C15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256BF0CF604405B49C39472D2BB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FF19-717B-47C8-976B-ACECACD8FD1F}"/>
      </w:docPartPr>
      <w:docPartBody>
        <w:p w:rsidR="007D0345" w:rsidRDefault="00CD1086">
          <w:pPr>
            <w:pStyle w:val="4D256BF0CF604405B49C39472D2BB282"/>
          </w:pPr>
          <w:r>
            <w:t>Team Meeting</w:t>
          </w:r>
        </w:p>
      </w:docPartBody>
    </w:docPart>
    <w:docPart>
      <w:docPartPr>
        <w:name w:val="57E33D61781B4EEFA190B92BDBCB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8B69-A527-4093-A7B3-12CC5F5B96A2}"/>
      </w:docPartPr>
      <w:docPartBody>
        <w:p w:rsidR="007D0345" w:rsidRDefault="00CD1086">
          <w:pPr>
            <w:pStyle w:val="57E33D61781B4EEFA190B92BDBCBA1F8"/>
          </w:pPr>
          <w:r w:rsidRPr="00E048B4">
            <w:t>Meeting called by:</w:t>
          </w:r>
        </w:p>
      </w:docPartBody>
    </w:docPart>
    <w:docPart>
      <w:docPartPr>
        <w:name w:val="240D363C930943A8A29D175828D3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8104-9B50-4724-AC31-604B94011756}"/>
      </w:docPartPr>
      <w:docPartBody>
        <w:p w:rsidR="007D0345" w:rsidRDefault="00CD1086">
          <w:pPr>
            <w:pStyle w:val="240D363C930943A8A29D175828D38F66"/>
          </w:pPr>
          <w:r w:rsidRPr="00E048B4">
            <w:t>Type of meeting:</w:t>
          </w:r>
        </w:p>
      </w:docPartBody>
    </w:docPart>
    <w:docPart>
      <w:docPartPr>
        <w:name w:val="376514A2A9134DA8A110010EB9416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4CCB-1D33-46A9-B8BB-3E3C9CE29011}"/>
      </w:docPartPr>
      <w:docPartBody>
        <w:p w:rsidR="007D0345" w:rsidRDefault="00CD1086">
          <w:pPr>
            <w:pStyle w:val="376514A2A9134DA8A110010EB94165BF"/>
          </w:pPr>
          <w:r w:rsidRPr="00E048B4">
            <w:t>Facilitator:</w:t>
          </w:r>
        </w:p>
      </w:docPartBody>
    </w:docPart>
    <w:docPart>
      <w:docPartPr>
        <w:name w:val="04A2F479AA71469B9704E1409299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D3B9-C9AE-4A8D-B637-DB6BE7A5A59D}"/>
      </w:docPartPr>
      <w:docPartBody>
        <w:p w:rsidR="007D0345" w:rsidRDefault="00CD1086">
          <w:pPr>
            <w:pStyle w:val="04A2F479AA71469B9704E1409299B9D0"/>
          </w:pPr>
          <w:r w:rsidRPr="00E048B4">
            <w:t>Note taker:</w:t>
          </w:r>
        </w:p>
      </w:docPartBody>
    </w:docPart>
    <w:docPart>
      <w:docPartPr>
        <w:name w:val="C1EA08C03B7C47BAB2EEF108880E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94C-F81A-4AE0-8B0A-66816B9BDB94}"/>
      </w:docPartPr>
      <w:docPartBody>
        <w:p w:rsidR="007D0345" w:rsidRDefault="00CD1086">
          <w:pPr>
            <w:pStyle w:val="C1EA08C03B7C47BAB2EEF108880ED6D4"/>
          </w:pPr>
          <w:r>
            <w:t>Attendees:</w:t>
          </w:r>
        </w:p>
      </w:docPartBody>
    </w:docPart>
    <w:docPart>
      <w:docPartPr>
        <w:name w:val="531F0A9481274D9DA0AE733FC800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A8E50-E451-4B48-ACD1-4334D5AC4E50}"/>
      </w:docPartPr>
      <w:docPartBody>
        <w:p w:rsidR="007D0345" w:rsidRDefault="00CD1086">
          <w:pPr>
            <w:pStyle w:val="531F0A9481274D9DA0AE733FC8001FA2"/>
          </w:pPr>
          <w:r>
            <w:t>Minutes</w:t>
          </w:r>
        </w:p>
      </w:docPartBody>
    </w:docPart>
    <w:docPart>
      <w:docPartPr>
        <w:name w:val="6722192EA02A4A48A158E44AD586B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4D91-B051-4C82-82A0-34FDBF23039B}"/>
      </w:docPartPr>
      <w:docPartBody>
        <w:p w:rsidR="007D0345" w:rsidRDefault="00CD1086">
          <w:pPr>
            <w:pStyle w:val="6722192EA02A4A48A158E44AD586B4E3"/>
          </w:pPr>
          <w:r>
            <w:t>Agenda item:</w:t>
          </w:r>
        </w:p>
      </w:docPartBody>
    </w:docPart>
    <w:docPart>
      <w:docPartPr>
        <w:name w:val="A27B226D32A74CC8A32967372665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01666-BC15-49CB-B260-F86D0033CF66}"/>
      </w:docPartPr>
      <w:docPartBody>
        <w:p w:rsidR="007D0345" w:rsidRDefault="00CD1086">
          <w:pPr>
            <w:pStyle w:val="A27B226D32A74CC8A3296737266513D5"/>
          </w:pPr>
          <w:r>
            <w:t>Discussion:</w:t>
          </w:r>
        </w:p>
      </w:docPartBody>
    </w:docPart>
    <w:docPart>
      <w:docPartPr>
        <w:name w:val="53F36D8C61CC433C960B0E19ACCB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AD96-2695-4531-A5C4-626A541FFB02}"/>
      </w:docPartPr>
      <w:docPartBody>
        <w:p w:rsidR="007D0345" w:rsidRDefault="00CD1086">
          <w:pPr>
            <w:pStyle w:val="53F36D8C61CC433C960B0E19ACCBB372"/>
          </w:pPr>
          <w:r>
            <w:t>Conclusions:</w:t>
          </w:r>
        </w:p>
      </w:docPartBody>
    </w:docPart>
    <w:docPart>
      <w:docPartPr>
        <w:name w:val="D0EF3E848CAE45F9B216DB6B9F03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82F1A-6FA8-4BA2-AC10-D2DC9F4CF7CA}"/>
      </w:docPartPr>
      <w:docPartBody>
        <w:p w:rsidR="007D0345" w:rsidRDefault="008B754C" w:rsidP="008B754C">
          <w:pPr>
            <w:pStyle w:val="D0EF3E848CAE45F9B216DB6B9F030C46"/>
          </w:pPr>
          <w:r>
            <w:t>Action items</w:t>
          </w:r>
        </w:p>
      </w:docPartBody>
    </w:docPart>
    <w:docPart>
      <w:docPartPr>
        <w:name w:val="EEDBA7D71AF94535A599B80EC895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26DB-54D7-4238-80A2-30A931A0AB5E}"/>
      </w:docPartPr>
      <w:docPartBody>
        <w:p w:rsidR="007D0345" w:rsidRDefault="008B754C" w:rsidP="008B754C">
          <w:pPr>
            <w:pStyle w:val="EEDBA7D71AF94535A599B80EC895A66F"/>
          </w:pPr>
          <w:r>
            <w:t>Person responsible</w:t>
          </w:r>
        </w:p>
      </w:docPartBody>
    </w:docPart>
    <w:docPart>
      <w:docPartPr>
        <w:name w:val="6F29DFF0B51748DEB808016C7212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8B948-2C78-416A-8979-412CC772D0EE}"/>
      </w:docPartPr>
      <w:docPartBody>
        <w:p w:rsidR="007D0345" w:rsidRDefault="008B754C" w:rsidP="008B754C">
          <w:pPr>
            <w:pStyle w:val="6F29DFF0B51748DEB808016C7212A3CA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4C"/>
    <w:rsid w:val="000C5D26"/>
    <w:rsid w:val="007D0345"/>
    <w:rsid w:val="008B754C"/>
    <w:rsid w:val="00A2690A"/>
    <w:rsid w:val="00C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56BF0CF604405B49C39472D2BB282">
    <w:name w:val="4D256BF0CF604405B49C39472D2BB282"/>
  </w:style>
  <w:style w:type="paragraph" w:customStyle="1" w:styleId="367362F6F9DC471DB5CB0BF0AED95155">
    <w:name w:val="367362F6F9DC471DB5CB0BF0AED95155"/>
  </w:style>
  <w:style w:type="paragraph" w:customStyle="1" w:styleId="008F2A9EF9414C12996CEC511E3C1417">
    <w:name w:val="008F2A9EF9414C12996CEC511E3C1417"/>
  </w:style>
  <w:style w:type="paragraph" w:customStyle="1" w:styleId="EBF039A2C6BE4C7883DA60A5D6E97993">
    <w:name w:val="EBF039A2C6BE4C7883DA60A5D6E97993"/>
  </w:style>
  <w:style w:type="paragraph" w:customStyle="1" w:styleId="57E33D61781B4EEFA190B92BDBCBA1F8">
    <w:name w:val="57E33D61781B4EEFA190B92BDBCBA1F8"/>
  </w:style>
  <w:style w:type="paragraph" w:customStyle="1" w:styleId="C1DE6EBCDA7B4B11BCEFEAF9F29C9398">
    <w:name w:val="C1DE6EBCDA7B4B11BCEFEAF9F29C9398"/>
  </w:style>
  <w:style w:type="paragraph" w:customStyle="1" w:styleId="240D363C930943A8A29D175828D38F66">
    <w:name w:val="240D363C930943A8A29D175828D38F66"/>
  </w:style>
  <w:style w:type="paragraph" w:customStyle="1" w:styleId="474F02C912C445F1B6050B6D45B63CE0">
    <w:name w:val="474F02C912C445F1B6050B6D45B63CE0"/>
  </w:style>
  <w:style w:type="paragraph" w:customStyle="1" w:styleId="376514A2A9134DA8A110010EB94165BF">
    <w:name w:val="376514A2A9134DA8A110010EB94165BF"/>
  </w:style>
  <w:style w:type="paragraph" w:customStyle="1" w:styleId="96C149C3B06F4F58B1696BE92D44116C">
    <w:name w:val="96C149C3B06F4F58B1696BE92D44116C"/>
  </w:style>
  <w:style w:type="paragraph" w:customStyle="1" w:styleId="04A2F479AA71469B9704E1409299B9D0">
    <w:name w:val="04A2F479AA71469B9704E1409299B9D0"/>
  </w:style>
  <w:style w:type="paragraph" w:customStyle="1" w:styleId="AA9B9A3B267941E9A13BB312CF57BA18">
    <w:name w:val="AA9B9A3B267941E9A13BB312CF57BA18"/>
  </w:style>
  <w:style w:type="paragraph" w:customStyle="1" w:styleId="1BF0104DDEEE4DEBA3B8DE953CB4994A">
    <w:name w:val="1BF0104DDEEE4DEBA3B8DE953CB4994A"/>
  </w:style>
  <w:style w:type="paragraph" w:customStyle="1" w:styleId="FB53C21ADB194D229E164A2B3B56AD62">
    <w:name w:val="FB53C21ADB194D229E164A2B3B56AD62"/>
  </w:style>
  <w:style w:type="paragraph" w:customStyle="1" w:styleId="C1EA08C03B7C47BAB2EEF108880ED6D4">
    <w:name w:val="C1EA08C03B7C47BAB2EEF108880ED6D4"/>
  </w:style>
  <w:style w:type="paragraph" w:customStyle="1" w:styleId="08FD178DE843444180C7D416FC1DA301">
    <w:name w:val="08FD178DE843444180C7D416FC1DA301"/>
  </w:style>
  <w:style w:type="paragraph" w:customStyle="1" w:styleId="8644C0236BBE44BE932C01CBEEE57FA6">
    <w:name w:val="8644C0236BBE44BE932C01CBEEE57FA6"/>
  </w:style>
  <w:style w:type="paragraph" w:customStyle="1" w:styleId="F556FECEDCDE499786D4E192DEDEAE05">
    <w:name w:val="F556FECEDCDE499786D4E192DEDEAE05"/>
  </w:style>
  <w:style w:type="paragraph" w:customStyle="1" w:styleId="A6716C3DBE364C3DBC0155D2E0ADB28B">
    <w:name w:val="A6716C3DBE364C3DBC0155D2E0ADB28B"/>
  </w:style>
  <w:style w:type="paragraph" w:customStyle="1" w:styleId="E101FB9ABAE042818B7CA2DA637BC719">
    <w:name w:val="E101FB9ABAE042818B7CA2DA637BC719"/>
  </w:style>
  <w:style w:type="paragraph" w:customStyle="1" w:styleId="531F0A9481274D9DA0AE733FC8001FA2">
    <w:name w:val="531F0A9481274D9DA0AE733FC8001FA2"/>
  </w:style>
  <w:style w:type="paragraph" w:customStyle="1" w:styleId="6722192EA02A4A48A158E44AD586B4E3">
    <w:name w:val="6722192EA02A4A48A158E44AD586B4E3"/>
  </w:style>
  <w:style w:type="paragraph" w:customStyle="1" w:styleId="D4F4CE30CF4A4A15B42BB315AF183E81">
    <w:name w:val="D4F4CE30CF4A4A15B42BB315AF183E81"/>
  </w:style>
  <w:style w:type="paragraph" w:customStyle="1" w:styleId="EA305A328DCB4F93A4FAB718BABA5701">
    <w:name w:val="EA305A328DCB4F93A4FAB718BABA5701"/>
  </w:style>
  <w:style w:type="paragraph" w:customStyle="1" w:styleId="F9B6568290D940EBAD7F37CC92D4C7DA">
    <w:name w:val="F9B6568290D940EBAD7F37CC92D4C7DA"/>
  </w:style>
  <w:style w:type="paragraph" w:customStyle="1" w:styleId="A27B226D32A74CC8A3296737266513D5">
    <w:name w:val="A27B226D32A74CC8A3296737266513D5"/>
  </w:style>
  <w:style w:type="paragraph" w:customStyle="1" w:styleId="90837C79D9DD4EE88FE5AB6C50EB1684">
    <w:name w:val="90837C79D9DD4EE88FE5AB6C50EB1684"/>
  </w:style>
  <w:style w:type="paragraph" w:customStyle="1" w:styleId="53F36D8C61CC433C960B0E19ACCBB372">
    <w:name w:val="53F36D8C61CC433C960B0E19ACCBB372"/>
  </w:style>
  <w:style w:type="paragraph" w:customStyle="1" w:styleId="D6C3161667D24F439DF6331AB72EA04B">
    <w:name w:val="D6C3161667D24F439DF6331AB72EA04B"/>
  </w:style>
  <w:style w:type="paragraph" w:customStyle="1" w:styleId="A39E1336D37C43678E9B45B25B433DF5">
    <w:name w:val="A39E1336D37C43678E9B45B25B433DF5"/>
  </w:style>
  <w:style w:type="paragraph" w:customStyle="1" w:styleId="2A70A18B227A4494BAC4E0BB1F1814E9">
    <w:name w:val="2A70A18B227A4494BAC4E0BB1F1814E9"/>
  </w:style>
  <w:style w:type="paragraph" w:customStyle="1" w:styleId="133B8F8E6AF648E5999029DC2650FADA">
    <w:name w:val="133B8F8E6AF648E5999029DC2650FADA"/>
  </w:style>
  <w:style w:type="paragraph" w:customStyle="1" w:styleId="7E215B1C028C4A17B540C20E88B746D3">
    <w:name w:val="7E215B1C028C4A17B540C20E88B746D3"/>
  </w:style>
  <w:style w:type="paragraph" w:customStyle="1" w:styleId="EF8A6CA8F4D3433FB7D3477163A6DD64">
    <w:name w:val="EF8A6CA8F4D3433FB7D3477163A6DD64"/>
  </w:style>
  <w:style w:type="paragraph" w:customStyle="1" w:styleId="7515139920F9465DB424929290B3AC4D">
    <w:name w:val="7515139920F9465DB424929290B3AC4D"/>
  </w:style>
  <w:style w:type="paragraph" w:customStyle="1" w:styleId="774C608537424649864F0E907D7AC8D3">
    <w:name w:val="774C608537424649864F0E907D7AC8D3"/>
  </w:style>
  <w:style w:type="paragraph" w:customStyle="1" w:styleId="FD59C8C43B1C4CE0AD6668AB9B77C00C">
    <w:name w:val="FD59C8C43B1C4CE0AD6668AB9B77C00C"/>
  </w:style>
  <w:style w:type="paragraph" w:customStyle="1" w:styleId="D003E65C0C0A47CFABA5DCA89362F2F7">
    <w:name w:val="D003E65C0C0A47CFABA5DCA89362F2F7"/>
  </w:style>
  <w:style w:type="paragraph" w:customStyle="1" w:styleId="17D71B0CE5444CEDAF18D917189A7178">
    <w:name w:val="17D71B0CE5444CEDAF18D917189A7178"/>
  </w:style>
  <w:style w:type="paragraph" w:customStyle="1" w:styleId="FB4F2668AD224CEA90C681F97D97E48E">
    <w:name w:val="FB4F2668AD224CEA90C681F97D97E48E"/>
  </w:style>
  <w:style w:type="paragraph" w:customStyle="1" w:styleId="496F2A67300B49A6A5A4B472347FA62D">
    <w:name w:val="496F2A67300B49A6A5A4B472347FA62D"/>
  </w:style>
  <w:style w:type="paragraph" w:customStyle="1" w:styleId="EF0445F00FA54325BF6912AA686E8182">
    <w:name w:val="EF0445F00FA54325BF6912AA686E8182"/>
  </w:style>
  <w:style w:type="paragraph" w:customStyle="1" w:styleId="F2AF992FD9E74614A56895CD38C25A8D">
    <w:name w:val="F2AF992FD9E74614A56895CD38C25A8D"/>
  </w:style>
  <w:style w:type="paragraph" w:customStyle="1" w:styleId="601EE3B6D7ED485FA8B825CDF046B0AF">
    <w:name w:val="601EE3B6D7ED485FA8B825CDF046B0AF"/>
  </w:style>
  <w:style w:type="paragraph" w:customStyle="1" w:styleId="E380D78CF5024480830ECC608DBF2663">
    <w:name w:val="E380D78CF5024480830ECC608DBF2663"/>
  </w:style>
  <w:style w:type="paragraph" w:customStyle="1" w:styleId="B1F4018AAFE049649493432F1912B64B">
    <w:name w:val="B1F4018AAFE049649493432F1912B64B"/>
  </w:style>
  <w:style w:type="paragraph" w:customStyle="1" w:styleId="5FFB706550A148529445DB187A1783AF">
    <w:name w:val="5FFB706550A148529445DB187A1783AF"/>
  </w:style>
  <w:style w:type="paragraph" w:customStyle="1" w:styleId="AE6F19A72A37456991D19AD1BCE75488">
    <w:name w:val="AE6F19A72A37456991D19AD1BCE75488"/>
  </w:style>
  <w:style w:type="paragraph" w:customStyle="1" w:styleId="822D13BEED0A4A6F853D54C30AE91165">
    <w:name w:val="822D13BEED0A4A6F853D54C30AE91165"/>
  </w:style>
  <w:style w:type="paragraph" w:customStyle="1" w:styleId="66992CB7AFA440B08987852081928CE7">
    <w:name w:val="66992CB7AFA440B08987852081928CE7"/>
  </w:style>
  <w:style w:type="paragraph" w:customStyle="1" w:styleId="87A186E06BF94B649580B756B7FF62CE">
    <w:name w:val="87A186E06BF94B649580B756B7FF62CE"/>
  </w:style>
  <w:style w:type="paragraph" w:customStyle="1" w:styleId="D26638A95C09458CBDC435FFA8FD93F0">
    <w:name w:val="D26638A95C09458CBDC435FFA8FD93F0"/>
  </w:style>
  <w:style w:type="paragraph" w:customStyle="1" w:styleId="D9614E02B3994BFE86C15F0C59D5528D">
    <w:name w:val="D9614E02B3994BFE86C15F0C59D5528D"/>
  </w:style>
  <w:style w:type="paragraph" w:customStyle="1" w:styleId="0DB4FD3C223543359D965BA7CE917A8C">
    <w:name w:val="0DB4FD3C223543359D965BA7CE917A8C"/>
  </w:style>
  <w:style w:type="paragraph" w:customStyle="1" w:styleId="A8E9F0D202F746E9A347184F4290507F">
    <w:name w:val="A8E9F0D202F746E9A347184F4290507F"/>
  </w:style>
  <w:style w:type="paragraph" w:customStyle="1" w:styleId="BF5CAB8E70754FA6ADFE9825AA33DD66">
    <w:name w:val="BF5CAB8E70754FA6ADFE9825AA33DD66"/>
  </w:style>
  <w:style w:type="paragraph" w:customStyle="1" w:styleId="E95D8A935E604EC19A33C022E92B9577">
    <w:name w:val="E95D8A935E604EC19A33C022E92B9577"/>
  </w:style>
  <w:style w:type="paragraph" w:customStyle="1" w:styleId="C28D61FC1EF94F258588216C2843EFFE">
    <w:name w:val="C28D61FC1EF94F258588216C2843EFFE"/>
  </w:style>
  <w:style w:type="paragraph" w:customStyle="1" w:styleId="21527662756D4E348D1D6345D8280954">
    <w:name w:val="21527662756D4E348D1D6345D8280954"/>
  </w:style>
  <w:style w:type="paragraph" w:customStyle="1" w:styleId="7C6F153370CB4A71BB68D79AB010C8ED">
    <w:name w:val="7C6F153370CB4A71BB68D79AB010C8ED"/>
  </w:style>
  <w:style w:type="paragraph" w:customStyle="1" w:styleId="7AD9B839527047BF97DE0510A66C22DE">
    <w:name w:val="7AD9B839527047BF97DE0510A66C22DE"/>
  </w:style>
  <w:style w:type="paragraph" w:customStyle="1" w:styleId="791622E0351B44AFA39F5D859FA4BE1B">
    <w:name w:val="791622E0351B44AFA39F5D859FA4BE1B"/>
  </w:style>
  <w:style w:type="paragraph" w:customStyle="1" w:styleId="45A2E9A5C99F4EE999C500C436D751D7">
    <w:name w:val="45A2E9A5C99F4EE999C500C436D751D7"/>
  </w:style>
  <w:style w:type="paragraph" w:customStyle="1" w:styleId="06015AA58EF845B08076777D01A26014">
    <w:name w:val="06015AA58EF845B08076777D01A26014"/>
  </w:style>
  <w:style w:type="paragraph" w:customStyle="1" w:styleId="15A1BE2665D9431B834DD7C2E6B0DD9B">
    <w:name w:val="15A1BE2665D9431B834DD7C2E6B0DD9B"/>
  </w:style>
  <w:style w:type="paragraph" w:customStyle="1" w:styleId="1B504D14FAEC46EBAEA5D1C584A54B75">
    <w:name w:val="1B504D14FAEC46EBAEA5D1C584A54B75"/>
  </w:style>
  <w:style w:type="paragraph" w:customStyle="1" w:styleId="F31084F9C0A04B99B32478E4A430F275">
    <w:name w:val="F31084F9C0A04B99B32478E4A430F275"/>
  </w:style>
  <w:style w:type="paragraph" w:customStyle="1" w:styleId="E3FE6614759646A098693E13106DB62B">
    <w:name w:val="E3FE6614759646A098693E13106DB62B"/>
  </w:style>
  <w:style w:type="paragraph" w:customStyle="1" w:styleId="EA478B8B096A4E86999265EBF6920009">
    <w:name w:val="EA478B8B096A4E86999265EBF6920009"/>
  </w:style>
  <w:style w:type="paragraph" w:customStyle="1" w:styleId="C0149266E9F2467AAE1113498E9D1BDD">
    <w:name w:val="C0149266E9F2467AAE1113498E9D1BDD"/>
  </w:style>
  <w:style w:type="paragraph" w:customStyle="1" w:styleId="E6395DA4E58744439C05B962A67697B3">
    <w:name w:val="E6395DA4E58744439C05B962A67697B3"/>
  </w:style>
  <w:style w:type="paragraph" w:customStyle="1" w:styleId="150EF30F34F549A48347F66F4AAFF8BF">
    <w:name w:val="150EF30F34F549A48347F66F4AAFF8BF"/>
  </w:style>
  <w:style w:type="paragraph" w:customStyle="1" w:styleId="21BFBFBF417F474DBE6788FAC722AF1C">
    <w:name w:val="21BFBFBF417F474DBE6788FAC722AF1C"/>
  </w:style>
  <w:style w:type="paragraph" w:customStyle="1" w:styleId="C34E42F628D344FE8B05C4306EC12751">
    <w:name w:val="C34E42F628D344FE8B05C4306EC12751"/>
  </w:style>
  <w:style w:type="paragraph" w:customStyle="1" w:styleId="39DCF733FABB49FC9CC28272A832D9B0">
    <w:name w:val="39DCF733FABB49FC9CC28272A832D9B0"/>
  </w:style>
  <w:style w:type="paragraph" w:customStyle="1" w:styleId="3895CA553E21443BAC70812ABFCEF21F">
    <w:name w:val="3895CA553E21443BAC70812ABFCEF21F"/>
  </w:style>
  <w:style w:type="paragraph" w:customStyle="1" w:styleId="BCA222C498C1463791DCD20D4D0715B6">
    <w:name w:val="BCA222C498C1463791DCD20D4D0715B6"/>
  </w:style>
  <w:style w:type="paragraph" w:customStyle="1" w:styleId="C494330D3673495B99884B9AF6270055">
    <w:name w:val="C494330D3673495B99884B9AF6270055"/>
  </w:style>
  <w:style w:type="paragraph" w:customStyle="1" w:styleId="6B5A624B39D0467E9E82A67D34FE9B25">
    <w:name w:val="6B5A624B39D0467E9E82A67D34FE9B25"/>
  </w:style>
  <w:style w:type="paragraph" w:customStyle="1" w:styleId="A65F71E4E82F4B2399239F5B4C1C2DE1">
    <w:name w:val="A65F71E4E82F4B2399239F5B4C1C2DE1"/>
  </w:style>
  <w:style w:type="paragraph" w:customStyle="1" w:styleId="312A867D904E469399225339404D2F5F">
    <w:name w:val="312A867D904E469399225339404D2F5F"/>
  </w:style>
  <w:style w:type="paragraph" w:customStyle="1" w:styleId="1C9B4244B4914FA6942F77CF66503759">
    <w:name w:val="1C9B4244B4914FA6942F77CF66503759"/>
  </w:style>
  <w:style w:type="paragraph" w:customStyle="1" w:styleId="61824A69AC5E430E9A3FA6A5265363D9">
    <w:name w:val="61824A69AC5E430E9A3FA6A5265363D9"/>
  </w:style>
  <w:style w:type="paragraph" w:customStyle="1" w:styleId="F47C75BD5FDE4B73916FA066FE965694">
    <w:name w:val="F47C75BD5FDE4B73916FA066FE965694"/>
  </w:style>
  <w:style w:type="paragraph" w:customStyle="1" w:styleId="930E2CD061D643FAA0F9FC1698889F0A">
    <w:name w:val="930E2CD061D643FAA0F9FC1698889F0A"/>
  </w:style>
  <w:style w:type="paragraph" w:customStyle="1" w:styleId="F338212A3C084EFCA8E27533C7466A1F">
    <w:name w:val="F338212A3C084EFCA8E27533C7466A1F"/>
  </w:style>
  <w:style w:type="paragraph" w:customStyle="1" w:styleId="22F3563561CC4996AB9D54D95F0C7223">
    <w:name w:val="22F3563561CC4996AB9D54D95F0C7223"/>
  </w:style>
  <w:style w:type="paragraph" w:customStyle="1" w:styleId="DFC22FA0B09D4434952063C797C24C8C">
    <w:name w:val="DFC22FA0B09D4434952063C797C24C8C"/>
  </w:style>
  <w:style w:type="paragraph" w:customStyle="1" w:styleId="D0EF3E848CAE45F9B216DB6B9F030C46">
    <w:name w:val="D0EF3E848CAE45F9B216DB6B9F030C46"/>
    <w:rsid w:val="008B754C"/>
  </w:style>
  <w:style w:type="paragraph" w:customStyle="1" w:styleId="EEDBA7D71AF94535A599B80EC895A66F">
    <w:name w:val="EEDBA7D71AF94535A599B80EC895A66F"/>
    <w:rsid w:val="008B754C"/>
  </w:style>
  <w:style w:type="paragraph" w:customStyle="1" w:styleId="6F29DFF0B51748DEB808016C7212A3CA">
    <w:name w:val="6F29DFF0B51748DEB808016C7212A3CA"/>
    <w:rsid w:val="008B7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fawkes</cp:lastModifiedBy>
  <cp:revision>2</cp:revision>
  <dcterms:created xsi:type="dcterms:W3CDTF">2018-04-18T07:40:00Z</dcterms:created>
  <dcterms:modified xsi:type="dcterms:W3CDTF">2018-04-18T07:40:00Z</dcterms:modified>
  <cp:version/>
</cp:coreProperties>
</file>