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DE311F">
            <w:pPr>
              <w:pStyle w:val="Title"/>
            </w:pPr>
            <w:sdt>
              <w:sdtPr>
                <w:id w:val="-1086378735"/>
                <w:placeholder>
                  <w:docPart w:val="4D256BF0CF604405B49C39472D2BB2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6D6952">
            <w:pPr>
              <w:pStyle w:val="Heading3"/>
            </w:pPr>
            <w:r>
              <w:t>06</w:t>
            </w:r>
            <w:r w:rsidR="001C0CAE">
              <w:t>-03-2017</w:t>
            </w:r>
          </w:p>
          <w:p w:rsidR="00D62E01" w:rsidRPr="00D60069" w:rsidRDefault="006D6952">
            <w:pPr>
              <w:pStyle w:val="Heading3"/>
            </w:pPr>
            <w:r>
              <w:t>1</w:t>
            </w:r>
            <w:r w:rsidR="001C0CAE">
              <w:t>pm</w:t>
            </w:r>
          </w:p>
          <w:p w:rsidR="002B2D13" w:rsidRPr="00D60069" w:rsidRDefault="006D6952" w:rsidP="001C0CAE">
            <w:pPr>
              <w:pStyle w:val="Heading3"/>
            </w:pPr>
            <w:proofErr w:type="spellStart"/>
            <w:r>
              <w:t>Richael</w:t>
            </w:r>
            <w:r w:rsidR="001C0CAE">
              <w:t>’s</w:t>
            </w:r>
            <w:proofErr w:type="spellEnd"/>
            <w:r w:rsidR="001C0CAE">
              <w:t xml:space="preserve"> 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57E33D61781B4EEFA190B92BDBCBA1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1C0CAE" w:rsidP="001C0CAE">
            <w:pPr>
              <w:spacing w:after="80"/>
            </w:pPr>
            <w:proofErr w:type="spellStart"/>
            <w:r>
              <w:t>Richael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DE311F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240D363C930943A8A29D175828D38F6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1C0CAE" w:rsidP="001C0CAE">
            <w:pPr>
              <w:spacing w:after="80"/>
            </w:pPr>
            <w:r>
              <w:t>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376514A2A9134DA8A110010EB94165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1C0CAE" w:rsidP="001C0CAE">
            <w:pPr>
              <w:spacing w:after="80"/>
            </w:pPr>
            <w:proofErr w:type="spellStart"/>
            <w:r>
              <w:t>Kojo</w:t>
            </w:r>
            <w:proofErr w:type="spellEnd"/>
          </w:p>
        </w:tc>
        <w:tc>
          <w:tcPr>
            <w:tcW w:w="1779" w:type="dxa"/>
          </w:tcPr>
          <w:p w:rsidR="002B2D13" w:rsidRPr="00D60069" w:rsidRDefault="00DE311F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4A2F479AA71469B9704E1409299B9D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1C0CAE" w:rsidP="001C0CAE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DE311F">
            <w:pPr>
              <w:pStyle w:val="Heading2"/>
            </w:pPr>
            <w:sdt>
              <w:sdtPr>
                <w:id w:val="1643469904"/>
                <w:placeholder>
                  <w:docPart w:val="C1EA08C03B7C47BAB2EEF108880ED6D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1C0CAE" w:rsidP="00D62E01">
            <w:proofErr w:type="spellStart"/>
            <w:r>
              <w:t>Richael,Alfred,Selorm,Kojo,Fidel</w:t>
            </w:r>
            <w:proofErr w:type="spellEnd"/>
          </w:p>
        </w:tc>
      </w:tr>
    </w:tbl>
    <w:sdt>
      <w:sdtPr>
        <w:id w:val="-2901889"/>
        <w:placeholder>
          <w:docPart w:val="531F0A9481274D9DA0AE733FC8001FA2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DE311F">
            <w:pPr>
              <w:pStyle w:val="Heading2"/>
            </w:pPr>
            <w:sdt>
              <w:sdtPr>
                <w:id w:val="90904773"/>
                <w:placeholder>
                  <w:docPart w:val="6722192EA02A4A48A158E44AD586B4E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6D6952" w:rsidP="001C0CAE">
            <w:r>
              <w:t>Progress of Project</w:t>
            </w:r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DE311F">
      <w:pPr>
        <w:pStyle w:val="Heading4"/>
      </w:pPr>
      <w:sdt>
        <w:sdtPr>
          <w:id w:val="-391195506"/>
          <w:placeholder>
            <w:docPart w:val="A27B226D32A74CC8A3296737266513D5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1C0CAE" w:rsidRDefault="006D6952">
      <w:r>
        <w:t xml:space="preserve">Concerns of Mr. </w:t>
      </w:r>
      <w:proofErr w:type="spellStart"/>
      <w:r>
        <w:t>Yankey</w:t>
      </w:r>
      <w:proofErr w:type="spellEnd"/>
      <w:r>
        <w:t xml:space="preserve"> about the progress of the project.</w:t>
      </w:r>
    </w:p>
    <w:p w:rsidR="00CD66EF" w:rsidRDefault="00CD66EF">
      <w:r>
        <w:t>Pace of progress.</w:t>
      </w:r>
    </w:p>
    <w:p w:rsidR="00CD66EF" w:rsidRPr="00D60069" w:rsidRDefault="00CD66EF">
      <w:r>
        <w:t>Various positions of members and their importance.</w:t>
      </w:r>
      <w:bookmarkStart w:id="2" w:name="_GoBack"/>
      <w:bookmarkEnd w:id="2"/>
    </w:p>
    <w:p w:rsidR="002B2D13" w:rsidRPr="00D60069" w:rsidRDefault="00DE311F">
      <w:pPr>
        <w:pStyle w:val="Heading4"/>
      </w:pPr>
      <w:sdt>
        <w:sdtPr>
          <w:id w:val="1574465788"/>
          <w:placeholder>
            <w:docPart w:val="53F36D8C61CC433C960B0E19ACCBB372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Default="00CD66EF">
      <w:r>
        <w:t>First Version of App to be released by the end of the mid-</w:t>
      </w:r>
      <w:proofErr w:type="spellStart"/>
      <w:r>
        <w:t>sem</w:t>
      </w:r>
      <w:proofErr w:type="spellEnd"/>
      <w:r>
        <w:t xml:space="preserve"> week break.</w:t>
      </w:r>
    </w:p>
    <w:p w:rsidR="00CD66EF" w:rsidRDefault="00CD66EF">
      <w:r>
        <w:t>Uploading of code to GitHub quickly.</w:t>
      </w:r>
    </w:p>
    <w:p w:rsidR="00CD66EF" w:rsidRDefault="00CD66EF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CD66EF" w:rsidRPr="00D60069" w:rsidTr="00F53B5E">
        <w:trPr>
          <w:tblHeader/>
        </w:trPr>
        <w:tc>
          <w:tcPr>
            <w:tcW w:w="5310" w:type="dxa"/>
            <w:vAlign w:val="bottom"/>
          </w:tcPr>
          <w:p w:rsidR="00CD66EF" w:rsidRPr="00D60069" w:rsidRDefault="00CD66EF" w:rsidP="00F53B5E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D0EF3E848CAE45F9B216DB6B9F030C46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bookmarkStart w:id="3" w:name="MinutePersonResponsible"/>
        <w:bookmarkEnd w:id="3"/>
        <w:tc>
          <w:tcPr>
            <w:tcW w:w="3060" w:type="dxa"/>
            <w:vAlign w:val="bottom"/>
          </w:tcPr>
          <w:p w:rsidR="00CD66EF" w:rsidRPr="00D60069" w:rsidRDefault="00CD66EF" w:rsidP="00F53B5E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EEDBA7D71AF94535A599B80EC895A66F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bookmarkStart w:id="4" w:name="MinuteDeadline"/>
        <w:bookmarkEnd w:id="4"/>
        <w:tc>
          <w:tcPr>
            <w:tcW w:w="1854" w:type="dxa"/>
            <w:vAlign w:val="bottom"/>
          </w:tcPr>
          <w:p w:rsidR="00CD66EF" w:rsidRPr="00D60069" w:rsidRDefault="00CD66EF" w:rsidP="00F53B5E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F29DFF0B51748DEB808016C7212A3CA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CD66EF" w:rsidRPr="00D60069" w:rsidTr="00F53B5E">
        <w:tc>
          <w:tcPr>
            <w:tcW w:w="5310" w:type="dxa"/>
          </w:tcPr>
          <w:p w:rsidR="00CD66EF" w:rsidRPr="00D60069" w:rsidRDefault="00CD66EF" w:rsidP="00F53B5E">
            <w:pPr>
              <w:pStyle w:val="ListBullet"/>
              <w:spacing w:after="80"/>
            </w:pPr>
            <w:r>
              <w:t xml:space="preserve">Release of First Version of </w:t>
            </w:r>
            <w:proofErr w:type="gramStart"/>
            <w:r>
              <w:t>App.</w:t>
            </w:r>
            <w:r>
              <w:t>.</w:t>
            </w:r>
            <w:proofErr w:type="gramEnd"/>
          </w:p>
        </w:tc>
        <w:tc>
          <w:tcPr>
            <w:tcW w:w="3060" w:type="dxa"/>
          </w:tcPr>
          <w:p w:rsidR="00CD66EF" w:rsidRPr="00D60069" w:rsidRDefault="00CD66EF" w:rsidP="00F53B5E">
            <w:pPr>
              <w:spacing w:after="80"/>
            </w:pPr>
            <w:proofErr w:type="spellStart"/>
            <w:r>
              <w:t>Richael,Alfred,Selorm,Kojo,Fidel</w:t>
            </w:r>
            <w:proofErr w:type="spellEnd"/>
          </w:p>
        </w:tc>
        <w:tc>
          <w:tcPr>
            <w:tcW w:w="1854" w:type="dxa"/>
          </w:tcPr>
          <w:p w:rsidR="00CD66EF" w:rsidRPr="00D60069" w:rsidRDefault="00CD66EF" w:rsidP="00F53B5E">
            <w:pPr>
              <w:spacing w:after="80"/>
            </w:pPr>
            <w:r>
              <w:t>2</w:t>
            </w:r>
            <w:r>
              <w:t>5th</w:t>
            </w:r>
            <w:r>
              <w:t xml:space="preserve"> March</w:t>
            </w:r>
          </w:p>
        </w:tc>
      </w:tr>
    </w:tbl>
    <w:p w:rsidR="00CD66EF" w:rsidRPr="00D60069" w:rsidRDefault="00CD66EF"/>
    <w:p w:rsidR="002B2D13" w:rsidRPr="00D60069" w:rsidRDefault="002B2D13">
      <w:pPr>
        <w:pStyle w:val="Heading1"/>
      </w:pPr>
      <w:bookmarkStart w:id="5" w:name="MinuteDiscussion"/>
      <w:bookmarkStart w:id="6" w:name="MinuteActionItems"/>
      <w:bookmarkEnd w:id="1"/>
      <w:bookmarkEnd w:id="5"/>
      <w:bookmarkEnd w:id="6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1F" w:rsidRDefault="00DE311F">
      <w:pPr>
        <w:spacing w:before="0" w:after="0"/>
      </w:pPr>
      <w:r>
        <w:separator/>
      </w:r>
    </w:p>
  </w:endnote>
  <w:endnote w:type="continuationSeparator" w:id="0">
    <w:p w:rsidR="00DE311F" w:rsidRDefault="00DE31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C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1F" w:rsidRDefault="00DE311F">
      <w:pPr>
        <w:spacing w:before="0" w:after="0"/>
      </w:pPr>
      <w:r>
        <w:separator/>
      </w:r>
    </w:p>
  </w:footnote>
  <w:footnote w:type="continuationSeparator" w:id="0">
    <w:p w:rsidR="00DE311F" w:rsidRDefault="00DE311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AF6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AE"/>
    <w:rsid w:val="001C0CAE"/>
    <w:rsid w:val="001E0877"/>
    <w:rsid w:val="002B2D13"/>
    <w:rsid w:val="0034721D"/>
    <w:rsid w:val="003D5BF7"/>
    <w:rsid w:val="003F257D"/>
    <w:rsid w:val="005A7328"/>
    <w:rsid w:val="006344A8"/>
    <w:rsid w:val="006D6952"/>
    <w:rsid w:val="00734EEC"/>
    <w:rsid w:val="007F04FA"/>
    <w:rsid w:val="00CD66EF"/>
    <w:rsid w:val="00D60069"/>
    <w:rsid w:val="00D62E01"/>
    <w:rsid w:val="00D661EE"/>
    <w:rsid w:val="00DE311F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22F8B8-222A-496F-AAF5-09A04C15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256BF0CF604405B49C39472D2BB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FF19-717B-47C8-976B-ACECACD8FD1F}"/>
      </w:docPartPr>
      <w:docPartBody>
        <w:p w:rsidR="00000000" w:rsidRDefault="00CD1086">
          <w:pPr>
            <w:pStyle w:val="4D256BF0CF604405B49C39472D2BB282"/>
          </w:pPr>
          <w:r>
            <w:t>Team Meeting</w:t>
          </w:r>
        </w:p>
      </w:docPartBody>
    </w:docPart>
    <w:docPart>
      <w:docPartPr>
        <w:name w:val="57E33D61781B4EEFA190B92BDBCBA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68B69-A527-4093-A7B3-12CC5F5B96A2}"/>
      </w:docPartPr>
      <w:docPartBody>
        <w:p w:rsidR="00000000" w:rsidRDefault="00CD1086">
          <w:pPr>
            <w:pStyle w:val="57E33D61781B4EEFA190B92BDBCBA1F8"/>
          </w:pPr>
          <w:r w:rsidRPr="00E048B4">
            <w:t>Meeting called by:</w:t>
          </w:r>
        </w:p>
      </w:docPartBody>
    </w:docPart>
    <w:docPart>
      <w:docPartPr>
        <w:name w:val="240D363C930943A8A29D175828D3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68104-9B50-4724-AC31-604B94011756}"/>
      </w:docPartPr>
      <w:docPartBody>
        <w:p w:rsidR="00000000" w:rsidRDefault="00CD1086">
          <w:pPr>
            <w:pStyle w:val="240D363C930943A8A29D175828D38F66"/>
          </w:pPr>
          <w:r w:rsidRPr="00E048B4">
            <w:t>Type of meeting:</w:t>
          </w:r>
        </w:p>
      </w:docPartBody>
    </w:docPart>
    <w:docPart>
      <w:docPartPr>
        <w:name w:val="376514A2A9134DA8A110010EB9416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4CCB-1D33-46A9-B8BB-3E3C9CE29011}"/>
      </w:docPartPr>
      <w:docPartBody>
        <w:p w:rsidR="00000000" w:rsidRDefault="00CD1086">
          <w:pPr>
            <w:pStyle w:val="376514A2A9134DA8A110010EB94165BF"/>
          </w:pPr>
          <w:r w:rsidRPr="00E048B4">
            <w:t>Facilitator:</w:t>
          </w:r>
        </w:p>
      </w:docPartBody>
    </w:docPart>
    <w:docPart>
      <w:docPartPr>
        <w:name w:val="04A2F479AA71469B9704E1409299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D3B9-C9AE-4A8D-B637-DB6BE7A5A59D}"/>
      </w:docPartPr>
      <w:docPartBody>
        <w:p w:rsidR="00000000" w:rsidRDefault="00CD1086">
          <w:pPr>
            <w:pStyle w:val="04A2F479AA71469B9704E1409299B9D0"/>
          </w:pPr>
          <w:r w:rsidRPr="00E048B4">
            <w:t>Note taker:</w:t>
          </w:r>
        </w:p>
      </w:docPartBody>
    </w:docPart>
    <w:docPart>
      <w:docPartPr>
        <w:name w:val="C1EA08C03B7C47BAB2EEF108880E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94C-F81A-4AE0-8B0A-66816B9BDB94}"/>
      </w:docPartPr>
      <w:docPartBody>
        <w:p w:rsidR="00000000" w:rsidRDefault="00CD1086">
          <w:pPr>
            <w:pStyle w:val="C1EA08C03B7C47BAB2EEF108880ED6D4"/>
          </w:pPr>
          <w:r>
            <w:t>Attendees:</w:t>
          </w:r>
        </w:p>
      </w:docPartBody>
    </w:docPart>
    <w:docPart>
      <w:docPartPr>
        <w:name w:val="531F0A9481274D9DA0AE733FC800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A8E50-E451-4B48-ACD1-4334D5AC4E50}"/>
      </w:docPartPr>
      <w:docPartBody>
        <w:p w:rsidR="00000000" w:rsidRDefault="00CD1086">
          <w:pPr>
            <w:pStyle w:val="531F0A9481274D9DA0AE733FC8001FA2"/>
          </w:pPr>
          <w:r>
            <w:t>Minutes</w:t>
          </w:r>
        </w:p>
      </w:docPartBody>
    </w:docPart>
    <w:docPart>
      <w:docPartPr>
        <w:name w:val="6722192EA02A4A48A158E44AD586B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4D91-B051-4C82-82A0-34FDBF23039B}"/>
      </w:docPartPr>
      <w:docPartBody>
        <w:p w:rsidR="00000000" w:rsidRDefault="00CD1086">
          <w:pPr>
            <w:pStyle w:val="6722192EA02A4A48A158E44AD586B4E3"/>
          </w:pPr>
          <w:r>
            <w:t>Agenda item:</w:t>
          </w:r>
        </w:p>
      </w:docPartBody>
    </w:docPart>
    <w:docPart>
      <w:docPartPr>
        <w:name w:val="A27B226D32A74CC8A32967372665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01666-BC15-49CB-B260-F86D0033CF66}"/>
      </w:docPartPr>
      <w:docPartBody>
        <w:p w:rsidR="00000000" w:rsidRDefault="00CD1086">
          <w:pPr>
            <w:pStyle w:val="A27B226D32A74CC8A3296737266513D5"/>
          </w:pPr>
          <w:r>
            <w:t>Discussion:</w:t>
          </w:r>
        </w:p>
      </w:docPartBody>
    </w:docPart>
    <w:docPart>
      <w:docPartPr>
        <w:name w:val="53F36D8C61CC433C960B0E19ACCB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AD96-2695-4531-A5C4-626A541FFB02}"/>
      </w:docPartPr>
      <w:docPartBody>
        <w:p w:rsidR="00000000" w:rsidRDefault="00CD1086">
          <w:pPr>
            <w:pStyle w:val="53F36D8C61CC433C960B0E19ACCBB372"/>
          </w:pPr>
          <w:r>
            <w:t>Conclusions:</w:t>
          </w:r>
        </w:p>
      </w:docPartBody>
    </w:docPart>
    <w:docPart>
      <w:docPartPr>
        <w:name w:val="D0EF3E848CAE45F9B216DB6B9F03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82F1A-6FA8-4BA2-AC10-D2DC9F4CF7CA}"/>
      </w:docPartPr>
      <w:docPartBody>
        <w:p w:rsidR="00000000" w:rsidRDefault="008B754C" w:rsidP="008B754C">
          <w:pPr>
            <w:pStyle w:val="D0EF3E848CAE45F9B216DB6B9F030C46"/>
          </w:pPr>
          <w:r>
            <w:t>Action items</w:t>
          </w:r>
        </w:p>
      </w:docPartBody>
    </w:docPart>
    <w:docPart>
      <w:docPartPr>
        <w:name w:val="EEDBA7D71AF94535A599B80EC895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26DB-54D7-4238-80A2-30A931A0AB5E}"/>
      </w:docPartPr>
      <w:docPartBody>
        <w:p w:rsidR="00000000" w:rsidRDefault="008B754C" w:rsidP="008B754C">
          <w:pPr>
            <w:pStyle w:val="EEDBA7D71AF94535A599B80EC895A66F"/>
          </w:pPr>
          <w:r>
            <w:t>Person responsible</w:t>
          </w:r>
        </w:p>
      </w:docPartBody>
    </w:docPart>
    <w:docPart>
      <w:docPartPr>
        <w:name w:val="6F29DFF0B51748DEB808016C7212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8B948-2C78-416A-8979-412CC772D0EE}"/>
      </w:docPartPr>
      <w:docPartBody>
        <w:p w:rsidR="00000000" w:rsidRDefault="008B754C" w:rsidP="008B754C">
          <w:pPr>
            <w:pStyle w:val="6F29DFF0B51748DEB808016C7212A3CA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4C"/>
    <w:rsid w:val="008B754C"/>
    <w:rsid w:val="00C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56BF0CF604405B49C39472D2BB282">
    <w:name w:val="4D256BF0CF604405B49C39472D2BB282"/>
  </w:style>
  <w:style w:type="paragraph" w:customStyle="1" w:styleId="367362F6F9DC471DB5CB0BF0AED95155">
    <w:name w:val="367362F6F9DC471DB5CB0BF0AED95155"/>
  </w:style>
  <w:style w:type="paragraph" w:customStyle="1" w:styleId="008F2A9EF9414C12996CEC511E3C1417">
    <w:name w:val="008F2A9EF9414C12996CEC511E3C1417"/>
  </w:style>
  <w:style w:type="paragraph" w:customStyle="1" w:styleId="EBF039A2C6BE4C7883DA60A5D6E97993">
    <w:name w:val="EBF039A2C6BE4C7883DA60A5D6E97993"/>
  </w:style>
  <w:style w:type="paragraph" w:customStyle="1" w:styleId="57E33D61781B4EEFA190B92BDBCBA1F8">
    <w:name w:val="57E33D61781B4EEFA190B92BDBCBA1F8"/>
  </w:style>
  <w:style w:type="paragraph" w:customStyle="1" w:styleId="C1DE6EBCDA7B4B11BCEFEAF9F29C9398">
    <w:name w:val="C1DE6EBCDA7B4B11BCEFEAF9F29C9398"/>
  </w:style>
  <w:style w:type="paragraph" w:customStyle="1" w:styleId="240D363C930943A8A29D175828D38F66">
    <w:name w:val="240D363C930943A8A29D175828D38F66"/>
  </w:style>
  <w:style w:type="paragraph" w:customStyle="1" w:styleId="474F02C912C445F1B6050B6D45B63CE0">
    <w:name w:val="474F02C912C445F1B6050B6D45B63CE0"/>
  </w:style>
  <w:style w:type="paragraph" w:customStyle="1" w:styleId="376514A2A9134DA8A110010EB94165BF">
    <w:name w:val="376514A2A9134DA8A110010EB94165BF"/>
  </w:style>
  <w:style w:type="paragraph" w:customStyle="1" w:styleId="96C149C3B06F4F58B1696BE92D44116C">
    <w:name w:val="96C149C3B06F4F58B1696BE92D44116C"/>
  </w:style>
  <w:style w:type="paragraph" w:customStyle="1" w:styleId="04A2F479AA71469B9704E1409299B9D0">
    <w:name w:val="04A2F479AA71469B9704E1409299B9D0"/>
  </w:style>
  <w:style w:type="paragraph" w:customStyle="1" w:styleId="AA9B9A3B267941E9A13BB312CF57BA18">
    <w:name w:val="AA9B9A3B267941E9A13BB312CF57BA18"/>
  </w:style>
  <w:style w:type="paragraph" w:customStyle="1" w:styleId="1BF0104DDEEE4DEBA3B8DE953CB4994A">
    <w:name w:val="1BF0104DDEEE4DEBA3B8DE953CB4994A"/>
  </w:style>
  <w:style w:type="paragraph" w:customStyle="1" w:styleId="FB53C21ADB194D229E164A2B3B56AD62">
    <w:name w:val="FB53C21ADB194D229E164A2B3B56AD62"/>
  </w:style>
  <w:style w:type="paragraph" w:customStyle="1" w:styleId="C1EA08C03B7C47BAB2EEF108880ED6D4">
    <w:name w:val="C1EA08C03B7C47BAB2EEF108880ED6D4"/>
  </w:style>
  <w:style w:type="paragraph" w:customStyle="1" w:styleId="08FD178DE843444180C7D416FC1DA301">
    <w:name w:val="08FD178DE843444180C7D416FC1DA301"/>
  </w:style>
  <w:style w:type="paragraph" w:customStyle="1" w:styleId="8644C0236BBE44BE932C01CBEEE57FA6">
    <w:name w:val="8644C0236BBE44BE932C01CBEEE57FA6"/>
  </w:style>
  <w:style w:type="paragraph" w:customStyle="1" w:styleId="F556FECEDCDE499786D4E192DEDEAE05">
    <w:name w:val="F556FECEDCDE499786D4E192DEDEAE05"/>
  </w:style>
  <w:style w:type="paragraph" w:customStyle="1" w:styleId="A6716C3DBE364C3DBC0155D2E0ADB28B">
    <w:name w:val="A6716C3DBE364C3DBC0155D2E0ADB28B"/>
  </w:style>
  <w:style w:type="paragraph" w:customStyle="1" w:styleId="E101FB9ABAE042818B7CA2DA637BC719">
    <w:name w:val="E101FB9ABAE042818B7CA2DA637BC719"/>
  </w:style>
  <w:style w:type="paragraph" w:customStyle="1" w:styleId="531F0A9481274D9DA0AE733FC8001FA2">
    <w:name w:val="531F0A9481274D9DA0AE733FC8001FA2"/>
  </w:style>
  <w:style w:type="paragraph" w:customStyle="1" w:styleId="6722192EA02A4A48A158E44AD586B4E3">
    <w:name w:val="6722192EA02A4A48A158E44AD586B4E3"/>
  </w:style>
  <w:style w:type="paragraph" w:customStyle="1" w:styleId="D4F4CE30CF4A4A15B42BB315AF183E81">
    <w:name w:val="D4F4CE30CF4A4A15B42BB315AF183E81"/>
  </w:style>
  <w:style w:type="paragraph" w:customStyle="1" w:styleId="EA305A328DCB4F93A4FAB718BABA5701">
    <w:name w:val="EA305A328DCB4F93A4FAB718BABA5701"/>
  </w:style>
  <w:style w:type="paragraph" w:customStyle="1" w:styleId="F9B6568290D940EBAD7F37CC92D4C7DA">
    <w:name w:val="F9B6568290D940EBAD7F37CC92D4C7DA"/>
  </w:style>
  <w:style w:type="paragraph" w:customStyle="1" w:styleId="A27B226D32A74CC8A3296737266513D5">
    <w:name w:val="A27B226D32A74CC8A3296737266513D5"/>
  </w:style>
  <w:style w:type="paragraph" w:customStyle="1" w:styleId="90837C79D9DD4EE88FE5AB6C50EB1684">
    <w:name w:val="90837C79D9DD4EE88FE5AB6C50EB1684"/>
  </w:style>
  <w:style w:type="paragraph" w:customStyle="1" w:styleId="53F36D8C61CC433C960B0E19ACCBB372">
    <w:name w:val="53F36D8C61CC433C960B0E19ACCBB372"/>
  </w:style>
  <w:style w:type="paragraph" w:customStyle="1" w:styleId="D6C3161667D24F439DF6331AB72EA04B">
    <w:name w:val="D6C3161667D24F439DF6331AB72EA04B"/>
  </w:style>
  <w:style w:type="paragraph" w:customStyle="1" w:styleId="A39E1336D37C43678E9B45B25B433DF5">
    <w:name w:val="A39E1336D37C43678E9B45B25B433DF5"/>
  </w:style>
  <w:style w:type="paragraph" w:customStyle="1" w:styleId="2A70A18B227A4494BAC4E0BB1F1814E9">
    <w:name w:val="2A70A18B227A4494BAC4E0BB1F1814E9"/>
  </w:style>
  <w:style w:type="paragraph" w:customStyle="1" w:styleId="133B8F8E6AF648E5999029DC2650FADA">
    <w:name w:val="133B8F8E6AF648E5999029DC2650FADA"/>
  </w:style>
  <w:style w:type="paragraph" w:customStyle="1" w:styleId="7E215B1C028C4A17B540C20E88B746D3">
    <w:name w:val="7E215B1C028C4A17B540C20E88B746D3"/>
  </w:style>
  <w:style w:type="paragraph" w:customStyle="1" w:styleId="EF8A6CA8F4D3433FB7D3477163A6DD64">
    <w:name w:val="EF8A6CA8F4D3433FB7D3477163A6DD64"/>
  </w:style>
  <w:style w:type="paragraph" w:customStyle="1" w:styleId="7515139920F9465DB424929290B3AC4D">
    <w:name w:val="7515139920F9465DB424929290B3AC4D"/>
  </w:style>
  <w:style w:type="paragraph" w:customStyle="1" w:styleId="774C608537424649864F0E907D7AC8D3">
    <w:name w:val="774C608537424649864F0E907D7AC8D3"/>
  </w:style>
  <w:style w:type="paragraph" w:customStyle="1" w:styleId="FD59C8C43B1C4CE0AD6668AB9B77C00C">
    <w:name w:val="FD59C8C43B1C4CE0AD6668AB9B77C00C"/>
  </w:style>
  <w:style w:type="paragraph" w:customStyle="1" w:styleId="D003E65C0C0A47CFABA5DCA89362F2F7">
    <w:name w:val="D003E65C0C0A47CFABA5DCA89362F2F7"/>
  </w:style>
  <w:style w:type="paragraph" w:customStyle="1" w:styleId="17D71B0CE5444CEDAF18D917189A7178">
    <w:name w:val="17D71B0CE5444CEDAF18D917189A7178"/>
  </w:style>
  <w:style w:type="paragraph" w:customStyle="1" w:styleId="FB4F2668AD224CEA90C681F97D97E48E">
    <w:name w:val="FB4F2668AD224CEA90C681F97D97E48E"/>
  </w:style>
  <w:style w:type="paragraph" w:customStyle="1" w:styleId="496F2A67300B49A6A5A4B472347FA62D">
    <w:name w:val="496F2A67300B49A6A5A4B472347FA62D"/>
  </w:style>
  <w:style w:type="paragraph" w:customStyle="1" w:styleId="EF0445F00FA54325BF6912AA686E8182">
    <w:name w:val="EF0445F00FA54325BF6912AA686E8182"/>
  </w:style>
  <w:style w:type="paragraph" w:customStyle="1" w:styleId="F2AF992FD9E74614A56895CD38C25A8D">
    <w:name w:val="F2AF992FD9E74614A56895CD38C25A8D"/>
  </w:style>
  <w:style w:type="paragraph" w:customStyle="1" w:styleId="601EE3B6D7ED485FA8B825CDF046B0AF">
    <w:name w:val="601EE3B6D7ED485FA8B825CDF046B0AF"/>
  </w:style>
  <w:style w:type="paragraph" w:customStyle="1" w:styleId="E380D78CF5024480830ECC608DBF2663">
    <w:name w:val="E380D78CF5024480830ECC608DBF2663"/>
  </w:style>
  <w:style w:type="paragraph" w:customStyle="1" w:styleId="B1F4018AAFE049649493432F1912B64B">
    <w:name w:val="B1F4018AAFE049649493432F1912B64B"/>
  </w:style>
  <w:style w:type="paragraph" w:customStyle="1" w:styleId="5FFB706550A148529445DB187A1783AF">
    <w:name w:val="5FFB706550A148529445DB187A1783AF"/>
  </w:style>
  <w:style w:type="paragraph" w:customStyle="1" w:styleId="AE6F19A72A37456991D19AD1BCE75488">
    <w:name w:val="AE6F19A72A37456991D19AD1BCE75488"/>
  </w:style>
  <w:style w:type="paragraph" w:customStyle="1" w:styleId="822D13BEED0A4A6F853D54C30AE91165">
    <w:name w:val="822D13BEED0A4A6F853D54C30AE91165"/>
  </w:style>
  <w:style w:type="paragraph" w:customStyle="1" w:styleId="66992CB7AFA440B08987852081928CE7">
    <w:name w:val="66992CB7AFA440B08987852081928CE7"/>
  </w:style>
  <w:style w:type="paragraph" w:customStyle="1" w:styleId="87A186E06BF94B649580B756B7FF62CE">
    <w:name w:val="87A186E06BF94B649580B756B7FF62CE"/>
  </w:style>
  <w:style w:type="paragraph" w:customStyle="1" w:styleId="D26638A95C09458CBDC435FFA8FD93F0">
    <w:name w:val="D26638A95C09458CBDC435FFA8FD93F0"/>
  </w:style>
  <w:style w:type="paragraph" w:customStyle="1" w:styleId="D9614E02B3994BFE86C15F0C59D5528D">
    <w:name w:val="D9614E02B3994BFE86C15F0C59D5528D"/>
  </w:style>
  <w:style w:type="paragraph" w:customStyle="1" w:styleId="0DB4FD3C223543359D965BA7CE917A8C">
    <w:name w:val="0DB4FD3C223543359D965BA7CE917A8C"/>
  </w:style>
  <w:style w:type="paragraph" w:customStyle="1" w:styleId="A8E9F0D202F746E9A347184F4290507F">
    <w:name w:val="A8E9F0D202F746E9A347184F4290507F"/>
  </w:style>
  <w:style w:type="paragraph" w:customStyle="1" w:styleId="BF5CAB8E70754FA6ADFE9825AA33DD66">
    <w:name w:val="BF5CAB8E70754FA6ADFE9825AA33DD66"/>
  </w:style>
  <w:style w:type="paragraph" w:customStyle="1" w:styleId="E95D8A935E604EC19A33C022E92B9577">
    <w:name w:val="E95D8A935E604EC19A33C022E92B9577"/>
  </w:style>
  <w:style w:type="paragraph" w:customStyle="1" w:styleId="C28D61FC1EF94F258588216C2843EFFE">
    <w:name w:val="C28D61FC1EF94F258588216C2843EFFE"/>
  </w:style>
  <w:style w:type="paragraph" w:customStyle="1" w:styleId="21527662756D4E348D1D6345D8280954">
    <w:name w:val="21527662756D4E348D1D6345D8280954"/>
  </w:style>
  <w:style w:type="paragraph" w:customStyle="1" w:styleId="7C6F153370CB4A71BB68D79AB010C8ED">
    <w:name w:val="7C6F153370CB4A71BB68D79AB010C8ED"/>
  </w:style>
  <w:style w:type="paragraph" w:customStyle="1" w:styleId="7AD9B839527047BF97DE0510A66C22DE">
    <w:name w:val="7AD9B839527047BF97DE0510A66C22DE"/>
  </w:style>
  <w:style w:type="paragraph" w:customStyle="1" w:styleId="791622E0351B44AFA39F5D859FA4BE1B">
    <w:name w:val="791622E0351B44AFA39F5D859FA4BE1B"/>
  </w:style>
  <w:style w:type="paragraph" w:customStyle="1" w:styleId="45A2E9A5C99F4EE999C500C436D751D7">
    <w:name w:val="45A2E9A5C99F4EE999C500C436D751D7"/>
  </w:style>
  <w:style w:type="paragraph" w:customStyle="1" w:styleId="06015AA58EF845B08076777D01A26014">
    <w:name w:val="06015AA58EF845B08076777D01A26014"/>
  </w:style>
  <w:style w:type="paragraph" w:customStyle="1" w:styleId="15A1BE2665D9431B834DD7C2E6B0DD9B">
    <w:name w:val="15A1BE2665D9431B834DD7C2E6B0DD9B"/>
  </w:style>
  <w:style w:type="paragraph" w:customStyle="1" w:styleId="1B504D14FAEC46EBAEA5D1C584A54B75">
    <w:name w:val="1B504D14FAEC46EBAEA5D1C584A54B75"/>
  </w:style>
  <w:style w:type="paragraph" w:customStyle="1" w:styleId="F31084F9C0A04B99B32478E4A430F275">
    <w:name w:val="F31084F9C0A04B99B32478E4A430F275"/>
  </w:style>
  <w:style w:type="paragraph" w:customStyle="1" w:styleId="E3FE6614759646A098693E13106DB62B">
    <w:name w:val="E3FE6614759646A098693E13106DB62B"/>
  </w:style>
  <w:style w:type="paragraph" w:customStyle="1" w:styleId="EA478B8B096A4E86999265EBF6920009">
    <w:name w:val="EA478B8B096A4E86999265EBF6920009"/>
  </w:style>
  <w:style w:type="paragraph" w:customStyle="1" w:styleId="C0149266E9F2467AAE1113498E9D1BDD">
    <w:name w:val="C0149266E9F2467AAE1113498E9D1BDD"/>
  </w:style>
  <w:style w:type="paragraph" w:customStyle="1" w:styleId="E6395DA4E58744439C05B962A67697B3">
    <w:name w:val="E6395DA4E58744439C05B962A67697B3"/>
  </w:style>
  <w:style w:type="paragraph" w:customStyle="1" w:styleId="150EF30F34F549A48347F66F4AAFF8BF">
    <w:name w:val="150EF30F34F549A48347F66F4AAFF8BF"/>
  </w:style>
  <w:style w:type="paragraph" w:customStyle="1" w:styleId="21BFBFBF417F474DBE6788FAC722AF1C">
    <w:name w:val="21BFBFBF417F474DBE6788FAC722AF1C"/>
  </w:style>
  <w:style w:type="paragraph" w:customStyle="1" w:styleId="C34E42F628D344FE8B05C4306EC12751">
    <w:name w:val="C34E42F628D344FE8B05C4306EC12751"/>
  </w:style>
  <w:style w:type="paragraph" w:customStyle="1" w:styleId="39DCF733FABB49FC9CC28272A832D9B0">
    <w:name w:val="39DCF733FABB49FC9CC28272A832D9B0"/>
  </w:style>
  <w:style w:type="paragraph" w:customStyle="1" w:styleId="3895CA553E21443BAC70812ABFCEF21F">
    <w:name w:val="3895CA553E21443BAC70812ABFCEF21F"/>
  </w:style>
  <w:style w:type="paragraph" w:customStyle="1" w:styleId="BCA222C498C1463791DCD20D4D0715B6">
    <w:name w:val="BCA222C498C1463791DCD20D4D0715B6"/>
  </w:style>
  <w:style w:type="paragraph" w:customStyle="1" w:styleId="C494330D3673495B99884B9AF6270055">
    <w:name w:val="C494330D3673495B99884B9AF6270055"/>
  </w:style>
  <w:style w:type="paragraph" w:customStyle="1" w:styleId="6B5A624B39D0467E9E82A67D34FE9B25">
    <w:name w:val="6B5A624B39D0467E9E82A67D34FE9B25"/>
  </w:style>
  <w:style w:type="paragraph" w:customStyle="1" w:styleId="A65F71E4E82F4B2399239F5B4C1C2DE1">
    <w:name w:val="A65F71E4E82F4B2399239F5B4C1C2DE1"/>
  </w:style>
  <w:style w:type="paragraph" w:customStyle="1" w:styleId="312A867D904E469399225339404D2F5F">
    <w:name w:val="312A867D904E469399225339404D2F5F"/>
  </w:style>
  <w:style w:type="paragraph" w:customStyle="1" w:styleId="1C9B4244B4914FA6942F77CF66503759">
    <w:name w:val="1C9B4244B4914FA6942F77CF66503759"/>
  </w:style>
  <w:style w:type="paragraph" w:customStyle="1" w:styleId="61824A69AC5E430E9A3FA6A5265363D9">
    <w:name w:val="61824A69AC5E430E9A3FA6A5265363D9"/>
  </w:style>
  <w:style w:type="paragraph" w:customStyle="1" w:styleId="F47C75BD5FDE4B73916FA066FE965694">
    <w:name w:val="F47C75BD5FDE4B73916FA066FE965694"/>
  </w:style>
  <w:style w:type="paragraph" w:customStyle="1" w:styleId="930E2CD061D643FAA0F9FC1698889F0A">
    <w:name w:val="930E2CD061D643FAA0F9FC1698889F0A"/>
  </w:style>
  <w:style w:type="paragraph" w:customStyle="1" w:styleId="F338212A3C084EFCA8E27533C7466A1F">
    <w:name w:val="F338212A3C084EFCA8E27533C7466A1F"/>
  </w:style>
  <w:style w:type="paragraph" w:customStyle="1" w:styleId="22F3563561CC4996AB9D54D95F0C7223">
    <w:name w:val="22F3563561CC4996AB9D54D95F0C7223"/>
  </w:style>
  <w:style w:type="paragraph" w:customStyle="1" w:styleId="DFC22FA0B09D4434952063C797C24C8C">
    <w:name w:val="DFC22FA0B09D4434952063C797C24C8C"/>
  </w:style>
  <w:style w:type="paragraph" w:customStyle="1" w:styleId="D0EF3E848CAE45F9B216DB6B9F030C46">
    <w:name w:val="D0EF3E848CAE45F9B216DB6B9F030C46"/>
    <w:rsid w:val="008B754C"/>
  </w:style>
  <w:style w:type="paragraph" w:customStyle="1" w:styleId="EEDBA7D71AF94535A599B80EC895A66F">
    <w:name w:val="EEDBA7D71AF94535A599B80EC895A66F"/>
    <w:rsid w:val="008B754C"/>
  </w:style>
  <w:style w:type="paragraph" w:customStyle="1" w:styleId="6F29DFF0B51748DEB808016C7212A3CA">
    <w:name w:val="6F29DFF0B51748DEB808016C7212A3CA"/>
    <w:rsid w:val="008B7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Sherlock Beezy</cp:lastModifiedBy>
  <cp:revision>2</cp:revision>
  <dcterms:created xsi:type="dcterms:W3CDTF">2018-03-18T01:55:00Z</dcterms:created>
  <dcterms:modified xsi:type="dcterms:W3CDTF">2018-03-18T01:55:00Z</dcterms:modified>
  <cp:version/>
</cp:coreProperties>
</file>