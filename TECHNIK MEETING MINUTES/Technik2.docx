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9B5E64" w:rsidP="009B5E64">
            <w:pPr>
              <w:pStyle w:val="Title"/>
            </w:pPr>
            <w:r>
              <w:t>Technik</w:t>
            </w:r>
          </w:p>
        </w:tc>
        <w:tc>
          <w:tcPr>
            <w:tcW w:w="2574" w:type="dxa"/>
            <w:vAlign w:val="bottom"/>
          </w:tcPr>
          <w:p w:rsidR="00D62E01" w:rsidRPr="00D60069" w:rsidRDefault="00207A61">
            <w:pPr>
              <w:pStyle w:val="Heading3"/>
            </w:pPr>
            <w:r>
              <w:t>06</w:t>
            </w:r>
            <w:r w:rsidR="00AF59B8">
              <w:t>-02-2018</w:t>
            </w:r>
          </w:p>
          <w:sdt>
            <w:sdtPr>
              <w:alias w:val="Time"/>
              <w:tag w:val="Time"/>
              <w:id w:val="807176113"/>
              <w:placeholder>
                <w:docPart w:val="E2EA098C5E754AF781E7FD6BAE163762"/>
              </w:placeholder>
              <w:temporary/>
              <w:showingPlcHdr/>
              <w15:appearance w15:val="hidden"/>
            </w:sdtPr>
            <w:sdtEndPr/>
            <w:sdtContent>
              <w:p w:rsidR="00D62E01" w:rsidRPr="00D60069" w:rsidRDefault="00D62E01">
                <w:pPr>
                  <w:pStyle w:val="Heading3"/>
                </w:pPr>
                <w:r w:rsidRPr="00D60069">
                  <w:t>Time</w:t>
                </w:r>
              </w:p>
            </w:sdtContent>
          </w:sdt>
          <w:p w:rsidR="002B2D13" w:rsidRPr="00D60069" w:rsidRDefault="00AF59B8" w:rsidP="00AF59B8">
            <w:pPr>
              <w:pStyle w:val="Heading3"/>
            </w:pPr>
            <w:r>
              <w:t>Vodafone Cafe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622A720417A1421EBA6C058F24D642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9B5E64" w:rsidP="009B5E64">
            <w:pPr>
              <w:spacing w:after="80"/>
            </w:pPr>
            <w:r>
              <w:t>Richael</w:t>
            </w:r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C6717B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A91262B6114649D48D5A2B41487B035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9B5E64" w:rsidP="009B5E64">
            <w:pPr>
              <w:spacing w:after="80"/>
            </w:pPr>
            <w:r>
              <w:t>Official</w:t>
            </w:r>
          </w:p>
        </w:tc>
      </w:tr>
      <w:tr w:rsidR="002B2D13" w:rsidRPr="00D60069" w:rsidTr="00E048B4">
        <w:sdt>
          <w:sdtPr>
            <w:id w:val="-906145096"/>
            <w:placeholder>
              <w:docPart w:val="CB34BD737F8F4002AA22098C910674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9B5E64" w:rsidP="009B5E64">
            <w:pPr>
              <w:spacing w:after="80"/>
            </w:pPr>
            <w:r>
              <w:t>Richael</w:t>
            </w:r>
          </w:p>
        </w:tc>
        <w:tc>
          <w:tcPr>
            <w:tcW w:w="1779" w:type="dxa"/>
          </w:tcPr>
          <w:p w:rsidR="002B2D13" w:rsidRPr="00D60069" w:rsidRDefault="00C6717B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F8B78293307648E09F28A0722946B64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9B5E64" w:rsidP="009B5E64">
            <w:pPr>
              <w:spacing w:after="80"/>
            </w:pPr>
            <w:r>
              <w:t>Fidel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C6717B">
            <w:pPr>
              <w:pStyle w:val="Heading2"/>
            </w:pPr>
            <w:sdt>
              <w:sdtPr>
                <w:id w:val="1643469904"/>
                <w:placeholder>
                  <w:docPart w:val="738C30078FAA47AA9BB5B486F4D2F0A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9B5E64" w:rsidP="00D62E01">
            <w:r>
              <w:t>Richael,Alfred,Selorm,Kojo,Fidel</w:t>
            </w:r>
          </w:p>
        </w:tc>
      </w:tr>
    </w:tbl>
    <w:sdt>
      <w:sdtPr>
        <w:id w:val="-2901889"/>
        <w:placeholder>
          <w:docPart w:val="2C75DDABBDF1482D9870D6794D5CAE65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C6717B">
            <w:pPr>
              <w:pStyle w:val="Heading2"/>
            </w:pPr>
            <w:sdt>
              <w:sdtPr>
                <w:id w:val="90904773"/>
                <w:placeholder>
                  <w:docPart w:val="9D1A4D8C28D546148F7FB95D63F355F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9B5E64" w:rsidP="009B5E64">
            <w:r>
              <w:t>Requirements Interview Results</w:t>
            </w:r>
          </w:p>
        </w:tc>
        <w:tc>
          <w:tcPr>
            <w:tcW w:w="1324" w:type="dxa"/>
          </w:tcPr>
          <w:p w:rsidR="002B2D13" w:rsidRPr="00D60069" w:rsidRDefault="002B2D13">
            <w:pPr>
              <w:pStyle w:val="Heading2"/>
            </w:pPr>
          </w:p>
        </w:tc>
        <w:tc>
          <w:tcPr>
            <w:tcW w:w="2310" w:type="dxa"/>
          </w:tcPr>
          <w:p w:rsidR="002B2D13" w:rsidRPr="00D60069" w:rsidRDefault="002B2D13"/>
        </w:tc>
      </w:tr>
    </w:tbl>
    <w:p w:rsidR="002B2D13" w:rsidRPr="00D60069" w:rsidRDefault="00C6717B">
      <w:pPr>
        <w:pStyle w:val="Heading4"/>
      </w:pPr>
      <w:sdt>
        <w:sdtPr>
          <w:id w:val="-391195506"/>
          <w:placeholder>
            <w:docPart w:val="E83B859D30C44B97B3485804EC50C4CD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2B2D13" w:rsidRPr="00D60069" w:rsidRDefault="009B5E64">
      <w:r>
        <w:t>The requirements people gave out in the interviews conducted were discussed. Most requirements had already been put down by the team in the first meeting.</w:t>
      </w:r>
      <w:r w:rsidR="00D1016C">
        <w:t xml:space="preserve"> Also progress of learning required languages was discussed.</w:t>
      </w:r>
    </w:p>
    <w:p w:rsidR="002B2D13" w:rsidRPr="00D60069" w:rsidRDefault="00C6717B">
      <w:pPr>
        <w:pStyle w:val="Heading4"/>
      </w:pPr>
      <w:sdt>
        <w:sdtPr>
          <w:id w:val="1574465788"/>
          <w:placeholder>
            <w:docPart w:val="1BCB49398928440E93676A94F2E8E479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2B2D13" w:rsidRPr="00D60069" w:rsidRDefault="009B5E64">
      <w:r>
        <w:t xml:space="preserve">Addition of requirements deemed feasible at the moment and others not deemed immediately feasible were put down for future consideration.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:rsidR="002B2D13" w:rsidRPr="00D60069" w:rsidRDefault="00C6717B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7EE035EBB05B441281D8BFB00FCA8B8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:rsidR="002B2D13" w:rsidRPr="00D60069" w:rsidRDefault="00C6717B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642ECC0D99B94EA2BF15008123C175A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:rsidR="002B2D13" w:rsidRPr="00D60069" w:rsidRDefault="00C6717B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DD78A46AE1B042738188C1D2672769B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207A61" w:rsidP="009B5E64">
            <w:pPr>
              <w:pStyle w:val="ListBullet"/>
              <w:spacing w:after="80"/>
            </w:pPr>
            <w:r>
              <w:t>C</w:t>
            </w:r>
            <w:r w:rsidR="00423C85">
              <w:t>r</w:t>
            </w:r>
            <w:r>
              <w:t>eation of Wir</w:t>
            </w:r>
            <w:r w:rsidR="009B5E64">
              <w:t>eframe of the application</w:t>
            </w:r>
          </w:p>
        </w:tc>
        <w:tc>
          <w:tcPr>
            <w:tcW w:w="3060" w:type="dxa"/>
          </w:tcPr>
          <w:p w:rsidR="002B2D13" w:rsidRPr="00D60069" w:rsidRDefault="009B5E64" w:rsidP="009B5E64">
            <w:pPr>
              <w:spacing w:after="80"/>
            </w:pPr>
            <w:r>
              <w:t>Richael,Alfred,Fidel</w:t>
            </w:r>
          </w:p>
        </w:tc>
        <w:tc>
          <w:tcPr>
            <w:tcW w:w="1854" w:type="dxa"/>
          </w:tcPr>
          <w:p w:rsidR="002B2D13" w:rsidRPr="00D60069" w:rsidRDefault="00D1016C" w:rsidP="00D1016C">
            <w:pPr>
              <w:spacing w:after="80"/>
            </w:pPr>
            <w:r>
              <w:t>Before presentation</w:t>
            </w:r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9B5E64" w:rsidP="009B5E64">
            <w:pPr>
              <w:pStyle w:val="ListBullet"/>
              <w:spacing w:after="80"/>
            </w:pPr>
            <w:r>
              <w:t>Creation of slides for requirements presentation</w:t>
            </w:r>
          </w:p>
        </w:tc>
        <w:tc>
          <w:tcPr>
            <w:tcW w:w="3060" w:type="dxa"/>
          </w:tcPr>
          <w:p w:rsidR="002B2D13" w:rsidRPr="00D60069" w:rsidRDefault="009B5E64" w:rsidP="009B5E64">
            <w:pPr>
              <w:spacing w:after="80"/>
            </w:pPr>
            <w:r>
              <w:t>Selorm,Kojo</w:t>
            </w:r>
          </w:p>
        </w:tc>
        <w:tc>
          <w:tcPr>
            <w:tcW w:w="1854" w:type="dxa"/>
          </w:tcPr>
          <w:p w:rsidR="002B2D13" w:rsidRPr="00D60069" w:rsidRDefault="00D1016C" w:rsidP="00D1016C">
            <w:pPr>
              <w:spacing w:after="80"/>
            </w:pPr>
            <w:r>
              <w:t>Before presentation</w:t>
            </w:r>
          </w:p>
        </w:tc>
      </w:tr>
    </w:tbl>
    <w:bookmarkEnd w:id="1"/>
    <w:p w:rsidR="00415502" w:rsidRPr="00415502" w:rsidRDefault="00415502" w:rsidP="00415502">
      <w:pPr>
        <w:pStyle w:val="Heading1"/>
        <w:pBdr>
          <w:bottom w:val="double" w:sz="4" w:space="8" w:color="000000" w:themeColor="text1"/>
        </w:pBd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415502" w:rsidRPr="00D60069" w:rsidTr="00016D9D">
        <w:tc>
          <w:tcPr>
            <w:tcW w:w="1620" w:type="dxa"/>
          </w:tcPr>
          <w:p w:rsidR="00415502" w:rsidRPr="00D60069" w:rsidRDefault="00C6717B" w:rsidP="00016D9D">
            <w:pPr>
              <w:pStyle w:val="Heading2"/>
            </w:pPr>
            <w:sdt>
              <w:sdtPr>
                <w:id w:val="-1882476040"/>
                <w:placeholder>
                  <w:docPart w:val="026258FF26844563AEDE39853BDDFAA9"/>
                </w:placeholder>
                <w:temporary/>
                <w:showingPlcHdr/>
                <w15:appearance w15:val="hidden"/>
              </w:sdtPr>
              <w:sdtEndPr/>
              <w:sdtContent>
                <w:r w:rsidR="00415502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415502" w:rsidRPr="00D60069" w:rsidRDefault="00415502" w:rsidP="00016D9D">
            <w:r>
              <w:t>GitHub</w:t>
            </w:r>
          </w:p>
        </w:tc>
        <w:tc>
          <w:tcPr>
            <w:tcW w:w="1324" w:type="dxa"/>
          </w:tcPr>
          <w:p w:rsidR="00415502" w:rsidRPr="00D60069" w:rsidRDefault="00415502" w:rsidP="00016D9D">
            <w:pPr>
              <w:pStyle w:val="Heading2"/>
            </w:pPr>
          </w:p>
        </w:tc>
        <w:tc>
          <w:tcPr>
            <w:tcW w:w="2310" w:type="dxa"/>
          </w:tcPr>
          <w:p w:rsidR="00415502" w:rsidRPr="00D60069" w:rsidRDefault="00415502" w:rsidP="00016D9D"/>
        </w:tc>
      </w:tr>
    </w:tbl>
    <w:p w:rsidR="00415502" w:rsidRPr="00D60069" w:rsidRDefault="00C6717B" w:rsidP="00415502">
      <w:pPr>
        <w:pStyle w:val="Heading4"/>
      </w:pPr>
      <w:sdt>
        <w:sdtPr>
          <w:id w:val="-785419352"/>
          <w:placeholder>
            <w:docPart w:val="A939989D8F5A4E23A6F121C8ECD0EA3A"/>
          </w:placeholder>
          <w:temporary/>
          <w:showingPlcHdr/>
          <w15:appearance w15:val="hidden"/>
        </w:sdtPr>
        <w:sdtEndPr/>
        <w:sdtContent>
          <w:r w:rsidR="00415502" w:rsidRPr="00D60069">
            <w:t>Discussion:</w:t>
          </w:r>
        </w:sdtContent>
      </w:sdt>
    </w:p>
    <w:p w:rsidR="00415502" w:rsidRPr="00D60069" w:rsidRDefault="00415502" w:rsidP="00415502">
      <w:r>
        <w:t xml:space="preserve">Learning and practicing of GitHub environment. </w:t>
      </w:r>
    </w:p>
    <w:p w:rsidR="00415502" w:rsidRPr="00D60069" w:rsidRDefault="00C6717B" w:rsidP="00415502">
      <w:pPr>
        <w:pStyle w:val="Heading4"/>
      </w:pPr>
      <w:sdt>
        <w:sdtPr>
          <w:id w:val="1514419912"/>
          <w:placeholder>
            <w:docPart w:val="6DF1F1C8DB194BC5B5391194FB8C2DC4"/>
          </w:placeholder>
          <w:temporary/>
          <w:showingPlcHdr/>
          <w15:appearance w15:val="hidden"/>
        </w:sdtPr>
        <w:sdtEndPr/>
        <w:sdtContent>
          <w:r w:rsidR="00415502" w:rsidRPr="00D60069">
            <w:t>Conclusions:</w:t>
          </w:r>
        </w:sdtContent>
      </w:sdt>
    </w:p>
    <w:p w:rsidR="00415502" w:rsidRPr="00D60069" w:rsidRDefault="00415502" w:rsidP="00415502">
      <w:r>
        <w:t>Practical session w</w:t>
      </w:r>
      <w:r w:rsidR="00423C85">
        <w:t>h</w:t>
      </w:r>
      <w:bookmarkStart w:id="6" w:name="_GoBack"/>
      <w:bookmarkEnd w:id="6"/>
      <w:r>
        <w:t>ere everyone practiced the various uses of GitHub.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415502" w:rsidRPr="00D60069" w:rsidTr="00016D9D">
        <w:trPr>
          <w:tblHeader/>
        </w:trPr>
        <w:tc>
          <w:tcPr>
            <w:tcW w:w="5310" w:type="dxa"/>
            <w:vAlign w:val="bottom"/>
          </w:tcPr>
          <w:p w:rsidR="00415502" w:rsidRPr="00D60069" w:rsidRDefault="00C6717B" w:rsidP="00016D9D">
            <w:pPr>
              <w:pStyle w:val="Heading2"/>
              <w:spacing w:after="80"/>
              <w:outlineLvl w:val="1"/>
            </w:pPr>
            <w:sdt>
              <w:sdtPr>
                <w:id w:val="-594092345"/>
                <w:placeholder>
                  <w:docPart w:val="3E7295D4571C4186AC3300B09FB8B02D"/>
                </w:placeholder>
                <w:temporary/>
                <w:showingPlcHdr/>
                <w15:appearance w15:val="hidden"/>
              </w:sdtPr>
              <w:sdtEndPr/>
              <w:sdtContent>
                <w:r w:rsidR="00415502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415502" w:rsidRPr="00D60069" w:rsidRDefault="00C6717B" w:rsidP="00016D9D">
            <w:pPr>
              <w:pStyle w:val="Heading2"/>
              <w:spacing w:after="80"/>
              <w:outlineLvl w:val="1"/>
            </w:pPr>
            <w:sdt>
              <w:sdtPr>
                <w:id w:val="-555079981"/>
                <w:placeholder>
                  <w:docPart w:val="7F1D4178F13A45CBA1E7CAE785B14E85"/>
                </w:placeholder>
                <w:temporary/>
                <w:showingPlcHdr/>
                <w15:appearance w15:val="hidden"/>
              </w:sdtPr>
              <w:sdtEndPr/>
              <w:sdtContent>
                <w:r w:rsidR="00415502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415502" w:rsidRPr="00D60069" w:rsidRDefault="00C6717B" w:rsidP="00016D9D">
            <w:pPr>
              <w:pStyle w:val="Heading2"/>
              <w:spacing w:after="80"/>
              <w:outlineLvl w:val="1"/>
            </w:pPr>
            <w:sdt>
              <w:sdtPr>
                <w:id w:val="-893967080"/>
                <w:placeholder>
                  <w:docPart w:val="2EA3C61CC9BD4AE59F17E91A0D4EBF0F"/>
                </w:placeholder>
                <w:temporary/>
                <w:showingPlcHdr/>
                <w15:appearance w15:val="hidden"/>
              </w:sdtPr>
              <w:sdtEndPr/>
              <w:sdtContent>
                <w:r w:rsidR="00415502" w:rsidRPr="00D60069">
                  <w:t>Deadline</w:t>
                </w:r>
              </w:sdtContent>
            </w:sdt>
          </w:p>
        </w:tc>
      </w:tr>
      <w:tr w:rsidR="00415502" w:rsidRPr="00D60069" w:rsidTr="00016D9D">
        <w:tc>
          <w:tcPr>
            <w:tcW w:w="5310" w:type="dxa"/>
          </w:tcPr>
          <w:p w:rsidR="00415502" w:rsidRPr="00D60069" w:rsidRDefault="00415502" w:rsidP="00016D9D">
            <w:pPr>
              <w:pStyle w:val="ListBullet"/>
              <w:spacing w:after="80"/>
            </w:pPr>
            <w:r>
              <w:t>Creation of personal branches</w:t>
            </w:r>
          </w:p>
        </w:tc>
        <w:tc>
          <w:tcPr>
            <w:tcW w:w="3060" w:type="dxa"/>
          </w:tcPr>
          <w:p w:rsidR="00415502" w:rsidRPr="00D60069" w:rsidRDefault="00415502" w:rsidP="00016D9D">
            <w:pPr>
              <w:spacing w:after="80"/>
            </w:pPr>
            <w:r>
              <w:t>Richael,Alfred,Selorm,Kojo,Fidel</w:t>
            </w:r>
          </w:p>
        </w:tc>
        <w:tc>
          <w:tcPr>
            <w:tcW w:w="1854" w:type="dxa"/>
          </w:tcPr>
          <w:p w:rsidR="00415502" w:rsidRPr="00D60069" w:rsidRDefault="00415502" w:rsidP="00016D9D">
            <w:pPr>
              <w:spacing w:after="80"/>
            </w:pPr>
            <w:r>
              <w:t>Before next meeting</w:t>
            </w:r>
          </w:p>
        </w:tc>
      </w:tr>
    </w:tbl>
    <w:p w:rsidR="00415502" w:rsidRPr="00D60069" w:rsidRDefault="00415502" w:rsidP="00415502">
      <w:pPr>
        <w:pStyle w:val="Heading1"/>
      </w:pPr>
    </w:p>
    <w:p w:rsidR="002B2D13" w:rsidRPr="00415502" w:rsidRDefault="002B2D13" w:rsidP="00415502">
      <w:pPr>
        <w:tabs>
          <w:tab w:val="left" w:pos="4565"/>
        </w:tabs>
      </w:pPr>
    </w:p>
    <w:sectPr w:rsidR="002B2D13" w:rsidRPr="00415502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17B" w:rsidRDefault="00C6717B">
      <w:pPr>
        <w:spacing w:before="0" w:after="0"/>
      </w:pPr>
      <w:r>
        <w:separator/>
      </w:r>
    </w:p>
  </w:endnote>
  <w:endnote w:type="continuationSeparator" w:id="0">
    <w:p w:rsidR="00C6717B" w:rsidRDefault="00C671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5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17B" w:rsidRDefault="00C6717B">
      <w:pPr>
        <w:spacing w:before="0" w:after="0"/>
      </w:pPr>
      <w:r>
        <w:separator/>
      </w:r>
    </w:p>
  </w:footnote>
  <w:footnote w:type="continuationSeparator" w:id="0">
    <w:p w:rsidR="00C6717B" w:rsidRDefault="00C6717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BA28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64"/>
    <w:rsid w:val="0000164C"/>
    <w:rsid w:val="00046404"/>
    <w:rsid w:val="0009159B"/>
    <w:rsid w:val="001E0877"/>
    <w:rsid w:val="00207A61"/>
    <w:rsid w:val="002B2D13"/>
    <w:rsid w:val="0034721D"/>
    <w:rsid w:val="003D5BF7"/>
    <w:rsid w:val="003F257D"/>
    <w:rsid w:val="00415502"/>
    <w:rsid w:val="00423C85"/>
    <w:rsid w:val="00501B80"/>
    <w:rsid w:val="00565B70"/>
    <w:rsid w:val="005A7328"/>
    <w:rsid w:val="006344A8"/>
    <w:rsid w:val="00734EEC"/>
    <w:rsid w:val="007F04FA"/>
    <w:rsid w:val="00822A7A"/>
    <w:rsid w:val="009B5E64"/>
    <w:rsid w:val="00AF59B8"/>
    <w:rsid w:val="00C6717B"/>
    <w:rsid w:val="00D1016C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9BBA97"/>
  <w15:docId w15:val="{FE076EF7-BB5C-4144-9460-629D085A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lock%20Beezy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EA098C5E754AF781E7FD6BAE163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19E7D-E7E6-4042-AE8A-FD1EBB2E7E22}"/>
      </w:docPartPr>
      <w:docPartBody>
        <w:p w:rsidR="00534339" w:rsidRDefault="00AC206C">
          <w:pPr>
            <w:pStyle w:val="E2EA098C5E754AF781E7FD6BAE163762"/>
          </w:pPr>
          <w:r>
            <w:t>Time</w:t>
          </w:r>
        </w:p>
      </w:docPartBody>
    </w:docPart>
    <w:docPart>
      <w:docPartPr>
        <w:name w:val="622A720417A1421EBA6C058F24D64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48ADE-0F4E-4EA3-BC10-11DB1580A7D5}"/>
      </w:docPartPr>
      <w:docPartBody>
        <w:p w:rsidR="00534339" w:rsidRDefault="00AC206C">
          <w:pPr>
            <w:pStyle w:val="622A720417A1421EBA6C058F24D6420E"/>
          </w:pPr>
          <w:r w:rsidRPr="00E048B4">
            <w:t>Meeting called by:</w:t>
          </w:r>
        </w:p>
      </w:docPartBody>
    </w:docPart>
    <w:docPart>
      <w:docPartPr>
        <w:name w:val="A91262B6114649D48D5A2B41487B0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7CB88-7876-43E6-AED0-83460B902943}"/>
      </w:docPartPr>
      <w:docPartBody>
        <w:p w:rsidR="00534339" w:rsidRDefault="00AC206C">
          <w:pPr>
            <w:pStyle w:val="A91262B6114649D48D5A2B41487B0354"/>
          </w:pPr>
          <w:r w:rsidRPr="00E048B4">
            <w:t>Type of meeting:</w:t>
          </w:r>
        </w:p>
      </w:docPartBody>
    </w:docPart>
    <w:docPart>
      <w:docPartPr>
        <w:name w:val="CB34BD737F8F4002AA22098C91067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8F144-6BE1-447F-93F4-A4E90E0EF3E3}"/>
      </w:docPartPr>
      <w:docPartBody>
        <w:p w:rsidR="00534339" w:rsidRDefault="00AC206C">
          <w:pPr>
            <w:pStyle w:val="CB34BD737F8F4002AA22098C910674EC"/>
          </w:pPr>
          <w:r w:rsidRPr="00E048B4">
            <w:t>Facilitator:</w:t>
          </w:r>
        </w:p>
      </w:docPartBody>
    </w:docPart>
    <w:docPart>
      <w:docPartPr>
        <w:name w:val="F8B78293307648E09F28A0722946B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90371-1F95-45D5-A386-B953A107133A}"/>
      </w:docPartPr>
      <w:docPartBody>
        <w:p w:rsidR="00534339" w:rsidRDefault="00AC206C">
          <w:pPr>
            <w:pStyle w:val="F8B78293307648E09F28A0722946B64A"/>
          </w:pPr>
          <w:r w:rsidRPr="00E048B4">
            <w:t>Note taker:</w:t>
          </w:r>
        </w:p>
      </w:docPartBody>
    </w:docPart>
    <w:docPart>
      <w:docPartPr>
        <w:name w:val="738C30078FAA47AA9BB5B486F4D2F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89263-9E4A-4361-BF11-4BC28AF51203}"/>
      </w:docPartPr>
      <w:docPartBody>
        <w:p w:rsidR="00534339" w:rsidRDefault="00AC206C">
          <w:pPr>
            <w:pStyle w:val="738C30078FAA47AA9BB5B486F4D2F0AD"/>
          </w:pPr>
          <w:r>
            <w:t>Attendees:</w:t>
          </w:r>
        </w:p>
      </w:docPartBody>
    </w:docPart>
    <w:docPart>
      <w:docPartPr>
        <w:name w:val="2C75DDABBDF1482D9870D6794D5CA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F89AA-2EAF-4897-B056-76D39BB68E17}"/>
      </w:docPartPr>
      <w:docPartBody>
        <w:p w:rsidR="00534339" w:rsidRDefault="00AC206C">
          <w:pPr>
            <w:pStyle w:val="2C75DDABBDF1482D9870D6794D5CAE65"/>
          </w:pPr>
          <w:r>
            <w:t>Minutes</w:t>
          </w:r>
        </w:p>
      </w:docPartBody>
    </w:docPart>
    <w:docPart>
      <w:docPartPr>
        <w:name w:val="9D1A4D8C28D546148F7FB95D63F35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09EE2-C703-467F-AF40-1C3E62A27403}"/>
      </w:docPartPr>
      <w:docPartBody>
        <w:p w:rsidR="00534339" w:rsidRDefault="00AC206C">
          <w:pPr>
            <w:pStyle w:val="9D1A4D8C28D546148F7FB95D63F355F5"/>
          </w:pPr>
          <w:r>
            <w:t>Agenda item:</w:t>
          </w:r>
        </w:p>
      </w:docPartBody>
    </w:docPart>
    <w:docPart>
      <w:docPartPr>
        <w:name w:val="E83B859D30C44B97B3485804EC50C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DA39A-AF93-44C4-B1F9-C8BF4B52E022}"/>
      </w:docPartPr>
      <w:docPartBody>
        <w:p w:rsidR="00534339" w:rsidRDefault="00AC206C">
          <w:pPr>
            <w:pStyle w:val="E83B859D30C44B97B3485804EC50C4CD"/>
          </w:pPr>
          <w:r>
            <w:t>Discussion:</w:t>
          </w:r>
        </w:p>
      </w:docPartBody>
    </w:docPart>
    <w:docPart>
      <w:docPartPr>
        <w:name w:val="1BCB49398928440E93676A94F2E8E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92275-C634-4B39-AA10-A070EEC30C4C}"/>
      </w:docPartPr>
      <w:docPartBody>
        <w:p w:rsidR="00534339" w:rsidRDefault="00AC206C">
          <w:pPr>
            <w:pStyle w:val="1BCB49398928440E93676A94F2E8E479"/>
          </w:pPr>
          <w:r>
            <w:t>Conclusions:</w:t>
          </w:r>
        </w:p>
      </w:docPartBody>
    </w:docPart>
    <w:docPart>
      <w:docPartPr>
        <w:name w:val="7EE035EBB05B441281D8BFB00FCA8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28498-D63D-4B52-A8C4-27A267C7AED8}"/>
      </w:docPartPr>
      <w:docPartBody>
        <w:p w:rsidR="00534339" w:rsidRDefault="00AC206C">
          <w:pPr>
            <w:pStyle w:val="7EE035EBB05B441281D8BFB00FCA8B81"/>
          </w:pPr>
          <w:r>
            <w:t>Action items</w:t>
          </w:r>
        </w:p>
      </w:docPartBody>
    </w:docPart>
    <w:docPart>
      <w:docPartPr>
        <w:name w:val="642ECC0D99B94EA2BF15008123C17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9AAB-2872-4E04-A4F1-A51ABA5BC1F8}"/>
      </w:docPartPr>
      <w:docPartBody>
        <w:p w:rsidR="00534339" w:rsidRDefault="00AC206C">
          <w:pPr>
            <w:pStyle w:val="642ECC0D99B94EA2BF15008123C175A0"/>
          </w:pPr>
          <w:r>
            <w:t>Person responsible</w:t>
          </w:r>
        </w:p>
      </w:docPartBody>
    </w:docPart>
    <w:docPart>
      <w:docPartPr>
        <w:name w:val="DD78A46AE1B042738188C1D267276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0E230-CB0F-469E-B8ED-C839B292F591}"/>
      </w:docPartPr>
      <w:docPartBody>
        <w:p w:rsidR="00534339" w:rsidRDefault="00AC206C">
          <w:pPr>
            <w:pStyle w:val="DD78A46AE1B042738188C1D2672769BD"/>
          </w:pPr>
          <w:r>
            <w:t>Deadline</w:t>
          </w:r>
        </w:p>
      </w:docPartBody>
    </w:docPart>
    <w:docPart>
      <w:docPartPr>
        <w:name w:val="026258FF26844563AEDE39853BDDF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C58A5-7750-43E4-8DD8-70FE6CBD116B}"/>
      </w:docPartPr>
      <w:docPartBody>
        <w:p w:rsidR="00601228" w:rsidRDefault="00534339" w:rsidP="00534339">
          <w:pPr>
            <w:pStyle w:val="026258FF26844563AEDE39853BDDFAA9"/>
          </w:pPr>
          <w:r>
            <w:t>Agenda item:</w:t>
          </w:r>
        </w:p>
      </w:docPartBody>
    </w:docPart>
    <w:docPart>
      <w:docPartPr>
        <w:name w:val="A939989D8F5A4E23A6F121C8ECD0E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C5245-720E-475E-9715-7BAC03501623}"/>
      </w:docPartPr>
      <w:docPartBody>
        <w:p w:rsidR="00601228" w:rsidRDefault="00534339" w:rsidP="00534339">
          <w:pPr>
            <w:pStyle w:val="A939989D8F5A4E23A6F121C8ECD0EA3A"/>
          </w:pPr>
          <w:r>
            <w:t>Discussion:</w:t>
          </w:r>
        </w:p>
      </w:docPartBody>
    </w:docPart>
    <w:docPart>
      <w:docPartPr>
        <w:name w:val="6DF1F1C8DB194BC5B5391194FB8C2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24E27-DB45-414E-B185-C33CAD84A5BD}"/>
      </w:docPartPr>
      <w:docPartBody>
        <w:p w:rsidR="00601228" w:rsidRDefault="00534339" w:rsidP="00534339">
          <w:pPr>
            <w:pStyle w:val="6DF1F1C8DB194BC5B5391194FB8C2DC4"/>
          </w:pPr>
          <w:r>
            <w:t>Conclusions:</w:t>
          </w:r>
        </w:p>
      </w:docPartBody>
    </w:docPart>
    <w:docPart>
      <w:docPartPr>
        <w:name w:val="3E7295D4571C4186AC3300B09FB8B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5028-B7D1-434E-BD9F-2C40FEE2D4F7}"/>
      </w:docPartPr>
      <w:docPartBody>
        <w:p w:rsidR="00601228" w:rsidRDefault="00534339" w:rsidP="00534339">
          <w:pPr>
            <w:pStyle w:val="3E7295D4571C4186AC3300B09FB8B02D"/>
          </w:pPr>
          <w:r>
            <w:t>Action items</w:t>
          </w:r>
        </w:p>
      </w:docPartBody>
    </w:docPart>
    <w:docPart>
      <w:docPartPr>
        <w:name w:val="7F1D4178F13A45CBA1E7CAE785B14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476FC-4BAD-49F7-8BAA-BDD119DFD442}"/>
      </w:docPartPr>
      <w:docPartBody>
        <w:p w:rsidR="00601228" w:rsidRDefault="00534339" w:rsidP="00534339">
          <w:pPr>
            <w:pStyle w:val="7F1D4178F13A45CBA1E7CAE785B14E85"/>
          </w:pPr>
          <w:r>
            <w:t>Person responsible</w:t>
          </w:r>
        </w:p>
      </w:docPartBody>
    </w:docPart>
    <w:docPart>
      <w:docPartPr>
        <w:name w:val="2EA3C61CC9BD4AE59F17E91A0D4EB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14F0C-F699-4132-B898-121968A82C1E}"/>
      </w:docPartPr>
      <w:docPartBody>
        <w:p w:rsidR="00601228" w:rsidRDefault="00534339" w:rsidP="00534339">
          <w:pPr>
            <w:pStyle w:val="2EA3C61CC9BD4AE59F17E91A0D4EBF0F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6C"/>
    <w:rsid w:val="00476654"/>
    <w:rsid w:val="00534339"/>
    <w:rsid w:val="00601228"/>
    <w:rsid w:val="0075389D"/>
    <w:rsid w:val="007650B5"/>
    <w:rsid w:val="00AC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1E80F772C7428F8C37E20E6567761E">
    <w:name w:val="5E1E80F772C7428F8C37E20E6567761E"/>
  </w:style>
  <w:style w:type="paragraph" w:customStyle="1" w:styleId="ED7729EDBBC24972882C111ADF93C51E">
    <w:name w:val="ED7729EDBBC24972882C111ADF93C51E"/>
  </w:style>
  <w:style w:type="paragraph" w:customStyle="1" w:styleId="E2EA098C5E754AF781E7FD6BAE163762">
    <w:name w:val="E2EA098C5E754AF781E7FD6BAE163762"/>
  </w:style>
  <w:style w:type="paragraph" w:customStyle="1" w:styleId="0A1D8208ADDF4373BE43C182705E0148">
    <w:name w:val="0A1D8208ADDF4373BE43C182705E0148"/>
  </w:style>
  <w:style w:type="paragraph" w:customStyle="1" w:styleId="622A720417A1421EBA6C058F24D6420E">
    <w:name w:val="622A720417A1421EBA6C058F24D6420E"/>
  </w:style>
  <w:style w:type="paragraph" w:customStyle="1" w:styleId="8290ADAC8BF34E869D57EB2B2B505A72">
    <w:name w:val="8290ADAC8BF34E869D57EB2B2B505A72"/>
  </w:style>
  <w:style w:type="paragraph" w:customStyle="1" w:styleId="A91262B6114649D48D5A2B41487B0354">
    <w:name w:val="A91262B6114649D48D5A2B41487B0354"/>
  </w:style>
  <w:style w:type="paragraph" w:customStyle="1" w:styleId="D63306F5A1A3454F9183B8134FB4C4E3">
    <w:name w:val="D63306F5A1A3454F9183B8134FB4C4E3"/>
  </w:style>
  <w:style w:type="paragraph" w:customStyle="1" w:styleId="CB34BD737F8F4002AA22098C910674EC">
    <w:name w:val="CB34BD737F8F4002AA22098C910674EC"/>
  </w:style>
  <w:style w:type="paragraph" w:customStyle="1" w:styleId="D61774C7EE5F4884BA7ECA28A23466BB">
    <w:name w:val="D61774C7EE5F4884BA7ECA28A23466BB"/>
  </w:style>
  <w:style w:type="paragraph" w:customStyle="1" w:styleId="F8B78293307648E09F28A0722946B64A">
    <w:name w:val="F8B78293307648E09F28A0722946B64A"/>
  </w:style>
  <w:style w:type="paragraph" w:customStyle="1" w:styleId="2669B631D2FF4AF7B6491E1745B12A81">
    <w:name w:val="2669B631D2FF4AF7B6491E1745B12A81"/>
  </w:style>
  <w:style w:type="paragraph" w:customStyle="1" w:styleId="D2539BF67B064E28A2C1F539D3738CA2">
    <w:name w:val="D2539BF67B064E28A2C1F539D3738CA2"/>
  </w:style>
  <w:style w:type="paragraph" w:customStyle="1" w:styleId="AD7A4698658448FBB1C83E144F7B3D39">
    <w:name w:val="AD7A4698658448FBB1C83E144F7B3D39"/>
  </w:style>
  <w:style w:type="paragraph" w:customStyle="1" w:styleId="738C30078FAA47AA9BB5B486F4D2F0AD">
    <w:name w:val="738C30078FAA47AA9BB5B486F4D2F0AD"/>
  </w:style>
  <w:style w:type="paragraph" w:customStyle="1" w:styleId="6446A201A92A46F8B71F22223055DB36">
    <w:name w:val="6446A201A92A46F8B71F22223055DB36"/>
  </w:style>
  <w:style w:type="paragraph" w:customStyle="1" w:styleId="F365A42A0CA343BDB456056B1BAF7010">
    <w:name w:val="F365A42A0CA343BDB456056B1BAF7010"/>
  </w:style>
  <w:style w:type="paragraph" w:customStyle="1" w:styleId="B32EB774BB1D4D2F9E7C9DE7C8608103">
    <w:name w:val="B32EB774BB1D4D2F9E7C9DE7C8608103"/>
  </w:style>
  <w:style w:type="paragraph" w:customStyle="1" w:styleId="D52987559FA542A089C50187694B294A">
    <w:name w:val="D52987559FA542A089C50187694B294A"/>
  </w:style>
  <w:style w:type="paragraph" w:customStyle="1" w:styleId="0C7119CDC60A44428058DBD9FD9D6301">
    <w:name w:val="0C7119CDC60A44428058DBD9FD9D6301"/>
  </w:style>
  <w:style w:type="paragraph" w:customStyle="1" w:styleId="2C75DDABBDF1482D9870D6794D5CAE65">
    <w:name w:val="2C75DDABBDF1482D9870D6794D5CAE65"/>
  </w:style>
  <w:style w:type="paragraph" w:customStyle="1" w:styleId="9D1A4D8C28D546148F7FB95D63F355F5">
    <w:name w:val="9D1A4D8C28D546148F7FB95D63F355F5"/>
  </w:style>
  <w:style w:type="paragraph" w:customStyle="1" w:styleId="DE88628CAE284CE48CFEFD354F26DB50">
    <w:name w:val="DE88628CAE284CE48CFEFD354F26DB50"/>
  </w:style>
  <w:style w:type="paragraph" w:customStyle="1" w:styleId="467811ECADA949339D6E9126506DF407">
    <w:name w:val="467811ECADA949339D6E9126506DF407"/>
  </w:style>
  <w:style w:type="paragraph" w:customStyle="1" w:styleId="BC9C79D4802542079DBF2EC160E6AA98">
    <w:name w:val="BC9C79D4802542079DBF2EC160E6AA98"/>
  </w:style>
  <w:style w:type="paragraph" w:customStyle="1" w:styleId="E83B859D30C44B97B3485804EC50C4CD">
    <w:name w:val="E83B859D30C44B97B3485804EC50C4CD"/>
  </w:style>
  <w:style w:type="paragraph" w:customStyle="1" w:styleId="26082D370D7245EDB7482334129DF844">
    <w:name w:val="26082D370D7245EDB7482334129DF844"/>
  </w:style>
  <w:style w:type="paragraph" w:customStyle="1" w:styleId="1BCB49398928440E93676A94F2E8E479">
    <w:name w:val="1BCB49398928440E93676A94F2E8E479"/>
  </w:style>
  <w:style w:type="paragraph" w:customStyle="1" w:styleId="4DC4785F567A4C3CB03A3016691834DD">
    <w:name w:val="4DC4785F567A4C3CB03A3016691834DD"/>
  </w:style>
  <w:style w:type="paragraph" w:customStyle="1" w:styleId="7EE035EBB05B441281D8BFB00FCA8B81">
    <w:name w:val="7EE035EBB05B441281D8BFB00FCA8B81"/>
  </w:style>
  <w:style w:type="paragraph" w:customStyle="1" w:styleId="642ECC0D99B94EA2BF15008123C175A0">
    <w:name w:val="642ECC0D99B94EA2BF15008123C175A0"/>
  </w:style>
  <w:style w:type="paragraph" w:customStyle="1" w:styleId="DD78A46AE1B042738188C1D2672769BD">
    <w:name w:val="DD78A46AE1B042738188C1D2672769BD"/>
  </w:style>
  <w:style w:type="paragraph" w:customStyle="1" w:styleId="8D6CDF99F8464AAC8C570F3D22FB2539">
    <w:name w:val="8D6CDF99F8464AAC8C570F3D22FB2539"/>
  </w:style>
  <w:style w:type="paragraph" w:customStyle="1" w:styleId="47DAE5B1955941CCA588090406938801">
    <w:name w:val="47DAE5B1955941CCA588090406938801"/>
  </w:style>
  <w:style w:type="paragraph" w:customStyle="1" w:styleId="4CD1074C1C4E40868D33C00E96DE1885">
    <w:name w:val="4CD1074C1C4E40868D33C00E96DE1885"/>
  </w:style>
  <w:style w:type="paragraph" w:customStyle="1" w:styleId="3CC5A53522734B769E65E20735AD0F37">
    <w:name w:val="3CC5A53522734B769E65E20735AD0F37"/>
  </w:style>
  <w:style w:type="paragraph" w:customStyle="1" w:styleId="9F3B342AB0204F23997BA4957F1935C5">
    <w:name w:val="9F3B342AB0204F23997BA4957F1935C5"/>
  </w:style>
  <w:style w:type="paragraph" w:customStyle="1" w:styleId="B1CC3AD2E804423E9FFA5D7B78C9628D">
    <w:name w:val="B1CC3AD2E804423E9FFA5D7B78C9628D"/>
  </w:style>
  <w:style w:type="paragraph" w:customStyle="1" w:styleId="07EB362B960A48F19685B93E48AD3937">
    <w:name w:val="07EB362B960A48F19685B93E48AD3937"/>
  </w:style>
  <w:style w:type="paragraph" w:customStyle="1" w:styleId="C9B801002CF94A6A8AE3182A1583E264">
    <w:name w:val="C9B801002CF94A6A8AE3182A1583E264"/>
  </w:style>
  <w:style w:type="paragraph" w:customStyle="1" w:styleId="705637544B934B3C8349F07A53642461">
    <w:name w:val="705637544B934B3C8349F07A53642461"/>
  </w:style>
  <w:style w:type="paragraph" w:customStyle="1" w:styleId="794F231DB91E4F0A869BB8A2AD66F845">
    <w:name w:val="794F231DB91E4F0A869BB8A2AD66F845"/>
  </w:style>
  <w:style w:type="paragraph" w:customStyle="1" w:styleId="7C030171939F441984D72BF93BB351E2">
    <w:name w:val="7C030171939F441984D72BF93BB351E2"/>
  </w:style>
  <w:style w:type="paragraph" w:customStyle="1" w:styleId="24DB7C7C20C14705BDE3BDD4D96FB833">
    <w:name w:val="24DB7C7C20C14705BDE3BDD4D96FB833"/>
  </w:style>
  <w:style w:type="paragraph" w:customStyle="1" w:styleId="EB9F3434B364418F9C478D535C55AF63">
    <w:name w:val="EB9F3434B364418F9C478D535C55AF63"/>
  </w:style>
  <w:style w:type="paragraph" w:customStyle="1" w:styleId="6B2C52DAB8514261A376DEF3F3A837BD">
    <w:name w:val="6B2C52DAB8514261A376DEF3F3A837BD"/>
  </w:style>
  <w:style w:type="paragraph" w:customStyle="1" w:styleId="3681BC5F9A9D4447AD14807BCDED9BC3">
    <w:name w:val="3681BC5F9A9D4447AD14807BCDED9BC3"/>
  </w:style>
  <w:style w:type="paragraph" w:customStyle="1" w:styleId="700DE55AD9B34329ADC2DFF0F679ADEE">
    <w:name w:val="700DE55AD9B34329ADC2DFF0F679ADEE"/>
  </w:style>
  <w:style w:type="paragraph" w:customStyle="1" w:styleId="C1D009EB47E94386A5C90840A6D88631">
    <w:name w:val="C1D009EB47E94386A5C90840A6D88631"/>
  </w:style>
  <w:style w:type="paragraph" w:customStyle="1" w:styleId="A1CA0700A23F42CA825F58386EF1B20C">
    <w:name w:val="A1CA0700A23F42CA825F58386EF1B20C"/>
  </w:style>
  <w:style w:type="paragraph" w:customStyle="1" w:styleId="005513D0A82D4D6EA75AB5BA71003E47">
    <w:name w:val="005513D0A82D4D6EA75AB5BA71003E47"/>
  </w:style>
  <w:style w:type="paragraph" w:customStyle="1" w:styleId="F832525649C14F6A855B0B85FCB47699">
    <w:name w:val="F832525649C14F6A855B0B85FCB47699"/>
  </w:style>
  <w:style w:type="paragraph" w:customStyle="1" w:styleId="5D626CACA55E40F6A361F2D15FEFFD42">
    <w:name w:val="5D626CACA55E40F6A361F2D15FEFFD42"/>
  </w:style>
  <w:style w:type="paragraph" w:customStyle="1" w:styleId="0650D180646343678FC802D144141554">
    <w:name w:val="0650D180646343678FC802D144141554"/>
  </w:style>
  <w:style w:type="paragraph" w:customStyle="1" w:styleId="0A53750BE4E74F738050843BEAA0FFAA">
    <w:name w:val="0A53750BE4E74F738050843BEAA0FFAA"/>
  </w:style>
  <w:style w:type="paragraph" w:customStyle="1" w:styleId="E620B8C04E0549F3A1E1E31687971A2B">
    <w:name w:val="E620B8C04E0549F3A1E1E31687971A2B"/>
  </w:style>
  <w:style w:type="paragraph" w:customStyle="1" w:styleId="29062B3A39E8430ABC62743A15F327B6">
    <w:name w:val="29062B3A39E8430ABC62743A15F327B6"/>
  </w:style>
  <w:style w:type="paragraph" w:customStyle="1" w:styleId="CB91935695E548AD904D1C826E7FC509">
    <w:name w:val="CB91935695E548AD904D1C826E7FC509"/>
  </w:style>
  <w:style w:type="paragraph" w:customStyle="1" w:styleId="63314060367E40CABB7DEC185DDC302D">
    <w:name w:val="63314060367E40CABB7DEC185DDC302D"/>
  </w:style>
  <w:style w:type="paragraph" w:customStyle="1" w:styleId="ADCC5C9361DA4C0D8B64A9FD15B74AE8">
    <w:name w:val="ADCC5C9361DA4C0D8B64A9FD15B74AE8"/>
  </w:style>
  <w:style w:type="paragraph" w:customStyle="1" w:styleId="49FA1AF953E54C779D9CA7CA5D45F16E">
    <w:name w:val="49FA1AF953E54C779D9CA7CA5D45F16E"/>
  </w:style>
  <w:style w:type="paragraph" w:customStyle="1" w:styleId="87EF27B957AC4AFFB9825806A3262EFF">
    <w:name w:val="87EF27B957AC4AFFB9825806A3262EFF"/>
  </w:style>
  <w:style w:type="paragraph" w:customStyle="1" w:styleId="E8DC6D6154C144D886184A38061B33C9">
    <w:name w:val="E8DC6D6154C144D886184A38061B33C9"/>
  </w:style>
  <w:style w:type="paragraph" w:customStyle="1" w:styleId="E2BD34D7D11D4ABAA9A97A96B9DDD9A0">
    <w:name w:val="E2BD34D7D11D4ABAA9A97A96B9DDD9A0"/>
  </w:style>
  <w:style w:type="paragraph" w:customStyle="1" w:styleId="D11AF53C7AD04241A5CAE2C0D4225627">
    <w:name w:val="D11AF53C7AD04241A5CAE2C0D4225627"/>
  </w:style>
  <w:style w:type="paragraph" w:customStyle="1" w:styleId="5F381D5997A4496DA6B4C93D53908272">
    <w:name w:val="5F381D5997A4496DA6B4C93D53908272"/>
  </w:style>
  <w:style w:type="paragraph" w:customStyle="1" w:styleId="E15B63811E214AD1B48335B7B678EAE6">
    <w:name w:val="E15B63811E214AD1B48335B7B678EAE6"/>
  </w:style>
  <w:style w:type="paragraph" w:customStyle="1" w:styleId="C85AA794DD9247ED9615BCF89D66E3A2">
    <w:name w:val="C85AA794DD9247ED9615BCF89D66E3A2"/>
  </w:style>
  <w:style w:type="paragraph" w:customStyle="1" w:styleId="68998B23115745318DC2C2FF77F1D287">
    <w:name w:val="68998B23115745318DC2C2FF77F1D287"/>
  </w:style>
  <w:style w:type="paragraph" w:customStyle="1" w:styleId="EA92DBD32DAA4CF88941109E8A63A48C">
    <w:name w:val="EA92DBD32DAA4CF88941109E8A63A48C"/>
  </w:style>
  <w:style w:type="paragraph" w:customStyle="1" w:styleId="674C9A08E50540258FC2A62511FE241A">
    <w:name w:val="674C9A08E50540258FC2A62511FE241A"/>
  </w:style>
  <w:style w:type="paragraph" w:customStyle="1" w:styleId="F782066D934146378D7FFFD24E2615C4">
    <w:name w:val="F782066D934146378D7FFFD24E2615C4"/>
  </w:style>
  <w:style w:type="paragraph" w:customStyle="1" w:styleId="8AA817FB0DD14CD78A068E38BB5D0CAB">
    <w:name w:val="8AA817FB0DD14CD78A068E38BB5D0CAB"/>
  </w:style>
  <w:style w:type="paragraph" w:customStyle="1" w:styleId="83F5530194F2425AAAC07AB76C02285F">
    <w:name w:val="83F5530194F2425AAAC07AB76C02285F"/>
  </w:style>
  <w:style w:type="paragraph" w:customStyle="1" w:styleId="323CC04D1F0B4C6AA969E0BCB7303E57">
    <w:name w:val="323CC04D1F0B4C6AA969E0BCB7303E57"/>
  </w:style>
  <w:style w:type="paragraph" w:customStyle="1" w:styleId="83716FEF17A04DA1A29B8BF324EBF4E4">
    <w:name w:val="83716FEF17A04DA1A29B8BF324EBF4E4"/>
  </w:style>
  <w:style w:type="paragraph" w:customStyle="1" w:styleId="6B96DD81A2054EB58CAB791DA0DF2A67">
    <w:name w:val="6B96DD81A2054EB58CAB791DA0DF2A67"/>
  </w:style>
  <w:style w:type="paragraph" w:customStyle="1" w:styleId="C660A2E6C4264DB6AEF44FDAB07962CD">
    <w:name w:val="C660A2E6C4264DB6AEF44FDAB07962CD"/>
  </w:style>
  <w:style w:type="paragraph" w:customStyle="1" w:styleId="BDB7A98740484DC49A4F722B9ED2DD28">
    <w:name w:val="BDB7A98740484DC49A4F722B9ED2DD28"/>
  </w:style>
  <w:style w:type="paragraph" w:customStyle="1" w:styleId="408DE6A4A40240E1BE32904C01452A03">
    <w:name w:val="408DE6A4A40240E1BE32904C01452A03"/>
  </w:style>
  <w:style w:type="paragraph" w:customStyle="1" w:styleId="536B48B4705F4BD79B1F774632728D78">
    <w:name w:val="536B48B4705F4BD79B1F774632728D78"/>
  </w:style>
  <w:style w:type="paragraph" w:customStyle="1" w:styleId="9BE9029D3A8E4D2CB2D0BCFD71D8005A">
    <w:name w:val="9BE9029D3A8E4D2CB2D0BCFD71D8005A"/>
  </w:style>
  <w:style w:type="paragraph" w:customStyle="1" w:styleId="9ECABA7674624DDDAB6CFEDC5435B3E7">
    <w:name w:val="9ECABA7674624DDDAB6CFEDC5435B3E7"/>
  </w:style>
  <w:style w:type="paragraph" w:customStyle="1" w:styleId="53461BDF94D84127A096377A881F2CF7">
    <w:name w:val="53461BDF94D84127A096377A881F2CF7"/>
  </w:style>
  <w:style w:type="paragraph" w:customStyle="1" w:styleId="7BA45DE5D04A4F37A1641917C3F3CA88">
    <w:name w:val="7BA45DE5D04A4F37A1641917C3F3CA88"/>
  </w:style>
  <w:style w:type="paragraph" w:customStyle="1" w:styleId="B02A283F7DB048A7BF9571167B1AD7CC">
    <w:name w:val="B02A283F7DB048A7BF9571167B1AD7CC"/>
  </w:style>
  <w:style w:type="paragraph" w:customStyle="1" w:styleId="0C13DB9F4EC848F68DEE9864019DE2BD">
    <w:name w:val="0C13DB9F4EC848F68DEE9864019DE2BD"/>
  </w:style>
  <w:style w:type="paragraph" w:customStyle="1" w:styleId="AACA12266782401AA89438D92DE55ECF">
    <w:name w:val="AACA12266782401AA89438D92DE55ECF"/>
  </w:style>
  <w:style w:type="paragraph" w:customStyle="1" w:styleId="026258FF26844563AEDE39853BDDFAA9">
    <w:name w:val="026258FF26844563AEDE39853BDDFAA9"/>
    <w:rsid w:val="00534339"/>
  </w:style>
  <w:style w:type="paragraph" w:customStyle="1" w:styleId="A939989D8F5A4E23A6F121C8ECD0EA3A">
    <w:name w:val="A939989D8F5A4E23A6F121C8ECD0EA3A"/>
    <w:rsid w:val="00534339"/>
  </w:style>
  <w:style w:type="paragraph" w:customStyle="1" w:styleId="6DF1F1C8DB194BC5B5391194FB8C2DC4">
    <w:name w:val="6DF1F1C8DB194BC5B5391194FB8C2DC4"/>
    <w:rsid w:val="00534339"/>
  </w:style>
  <w:style w:type="paragraph" w:customStyle="1" w:styleId="3E7295D4571C4186AC3300B09FB8B02D">
    <w:name w:val="3E7295D4571C4186AC3300B09FB8B02D"/>
    <w:rsid w:val="00534339"/>
  </w:style>
  <w:style w:type="paragraph" w:customStyle="1" w:styleId="7F1D4178F13A45CBA1E7CAE785B14E85">
    <w:name w:val="7F1D4178F13A45CBA1E7CAE785B14E85"/>
    <w:rsid w:val="00534339"/>
  </w:style>
  <w:style w:type="paragraph" w:customStyle="1" w:styleId="2EA3C61CC9BD4AE59F17E91A0D4EBF0F">
    <w:name w:val="2EA3C61CC9BD4AE59F17E91A0D4EBF0F"/>
    <w:rsid w:val="005343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Beezy</dc:creator>
  <cp:keywords/>
  <dc:description/>
  <cp:lastModifiedBy>Alfred Adjei</cp:lastModifiedBy>
  <cp:revision>8</cp:revision>
  <dcterms:created xsi:type="dcterms:W3CDTF">2018-03-02T09:50:00Z</dcterms:created>
  <dcterms:modified xsi:type="dcterms:W3CDTF">2018-03-02T12:16:00Z</dcterms:modified>
  <cp:version/>
</cp:coreProperties>
</file>