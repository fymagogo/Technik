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396126" w:rsidP="00396126">
            <w:pPr>
              <w:pStyle w:val="Title"/>
            </w:pPr>
            <w:r>
              <w:t>Technik</w:t>
            </w:r>
          </w:p>
        </w:tc>
        <w:tc>
          <w:tcPr>
            <w:tcW w:w="2574" w:type="dxa"/>
            <w:vAlign w:val="bottom"/>
          </w:tcPr>
          <w:p w:rsidR="00D62E01" w:rsidRPr="00D60069" w:rsidRDefault="009A3050">
            <w:pPr>
              <w:pStyle w:val="Heading3"/>
            </w:pPr>
            <w:r>
              <w:t>18-02-2018</w:t>
            </w:r>
          </w:p>
          <w:sdt>
            <w:sdtPr>
              <w:alias w:val="Time"/>
              <w:tag w:val="Time"/>
              <w:id w:val="807176113"/>
              <w:placeholder>
                <w:docPart w:val="4C934847F0254662892D127131787D18"/>
              </w:placeholder>
              <w:temporary/>
              <w:showingPlcHdr/>
              <w15:appearance w15:val="hidden"/>
            </w:sdtPr>
            <w:sdtEndPr/>
            <w:sdtContent>
              <w:p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p w:rsidR="002B2D13" w:rsidRPr="00D60069" w:rsidRDefault="009A3050" w:rsidP="009A3050">
            <w:pPr>
              <w:pStyle w:val="Heading3"/>
            </w:pPr>
            <w:r>
              <w:t>Vodafone Cafe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53D9507C667342AAAFDC3B321E9E6A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177A07" w:rsidP="00177A07">
            <w:pPr>
              <w:spacing w:after="80"/>
            </w:pPr>
            <w:r>
              <w:t>Kojo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F93C34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CEC1BF547E004998A264A5EECFAD2D6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573303" w:rsidP="00177A07">
            <w:pPr>
              <w:spacing w:after="80"/>
            </w:pPr>
            <w:r>
              <w:t>U</w:t>
            </w:r>
            <w:r w:rsidR="00177A07">
              <w:t>nofficial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256F44ECE25D44F89755F881C2B099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177A07" w:rsidP="00177A07">
            <w:pPr>
              <w:spacing w:after="80"/>
            </w:pPr>
            <w:r>
              <w:t>Kojo</w:t>
            </w:r>
          </w:p>
        </w:tc>
        <w:tc>
          <w:tcPr>
            <w:tcW w:w="1779" w:type="dxa"/>
          </w:tcPr>
          <w:p w:rsidR="002B2D13" w:rsidRPr="00D60069" w:rsidRDefault="00F93C34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1B870E8D4AC24320BA795FE518CCC76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396126" w:rsidP="00396126">
            <w:pPr>
              <w:spacing w:after="80"/>
            </w:pPr>
            <w:r>
              <w:t>Fidel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F93C34">
            <w:pPr>
              <w:pStyle w:val="Heading2"/>
            </w:pPr>
            <w:sdt>
              <w:sdtPr>
                <w:id w:val="1643469904"/>
                <w:placeholder>
                  <w:docPart w:val="D6BC313E70D5463D85254B3E8D96B9D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177A07" w:rsidP="00D62E01">
            <w:r>
              <w:t>Richael,Alfred,Selorm,Kojo,Fidel</w:t>
            </w:r>
          </w:p>
        </w:tc>
      </w:tr>
    </w:tbl>
    <w:sdt>
      <w:sdtPr>
        <w:id w:val="-2901889"/>
        <w:placeholder>
          <w:docPart w:val="0FE8170EFA4D44138F912EB9AB11FD7E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F93C34">
            <w:pPr>
              <w:pStyle w:val="Heading2"/>
            </w:pPr>
            <w:sdt>
              <w:sdtPr>
                <w:id w:val="90904773"/>
                <w:placeholder>
                  <w:docPart w:val="4920BD57B3454511B11C879068D80CC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177A07" w:rsidP="00177A07">
            <w:r>
              <w:t>Database</w:t>
            </w:r>
          </w:p>
        </w:tc>
        <w:tc>
          <w:tcPr>
            <w:tcW w:w="1324" w:type="dxa"/>
          </w:tcPr>
          <w:p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:rsidR="002B2D13" w:rsidRPr="00D60069" w:rsidRDefault="002B2D13"/>
        </w:tc>
      </w:tr>
    </w:tbl>
    <w:p w:rsidR="002B2D13" w:rsidRPr="00D60069" w:rsidRDefault="00F93C34">
      <w:pPr>
        <w:pStyle w:val="Heading4"/>
      </w:pPr>
      <w:sdt>
        <w:sdtPr>
          <w:id w:val="-391195506"/>
          <w:placeholder>
            <w:docPart w:val="0096610040E64E18AC80EB6155B4CCD9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177A07">
      <w:r>
        <w:t xml:space="preserve">Some limitations were encountered during the database creation. Also Issues were </w:t>
      </w:r>
      <w:r w:rsidR="00373053">
        <w:t>encountered in the parsing of co</w:t>
      </w:r>
      <w:r>
        <w:t>okies for user authentication. Discussion of how queries were to be handled to the back-end.</w:t>
      </w:r>
    </w:p>
    <w:p w:rsidR="002B2D13" w:rsidRPr="00D60069" w:rsidRDefault="00F93C34">
      <w:pPr>
        <w:pStyle w:val="Heading4"/>
      </w:pPr>
      <w:sdt>
        <w:sdtPr>
          <w:id w:val="1574465788"/>
          <w:placeholder>
            <w:docPart w:val="706955A08B4D4277AAB699F5C56EE658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177A07">
      <w:r>
        <w:t>Datab</w:t>
      </w:r>
      <w:r w:rsidR="00373053">
        <w:t>a</w:t>
      </w:r>
      <w:r>
        <w:t>se had t</w:t>
      </w:r>
      <w:r w:rsidR="00373053">
        <w:t>o</w:t>
      </w:r>
      <w:bookmarkStart w:id="2" w:name="_GoBack"/>
      <w:bookmarkEnd w:id="2"/>
      <w:r>
        <w:t xml:space="preserve"> be modified by the addition of some new tables.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:rsidR="002B2D13" w:rsidRPr="00D60069" w:rsidRDefault="00F93C34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0BDECA92251D41E6A26E6627C76466C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:rsidR="002B2D13" w:rsidRPr="00D60069" w:rsidRDefault="00F93C34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8381C01D32BC43C7908863889CC932D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:rsidR="002B2D13" w:rsidRPr="00D60069" w:rsidRDefault="00F93C34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11F70A01BAD1431CB30B0CAE627404E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177A07" w:rsidP="00177A07">
            <w:pPr>
              <w:pStyle w:val="ListBullet"/>
              <w:spacing w:after="80"/>
            </w:pPr>
            <w:r>
              <w:t>Modification of database</w:t>
            </w:r>
          </w:p>
        </w:tc>
        <w:tc>
          <w:tcPr>
            <w:tcW w:w="3060" w:type="dxa"/>
          </w:tcPr>
          <w:p w:rsidR="002B2D13" w:rsidRPr="00D60069" w:rsidRDefault="00177A07" w:rsidP="00177A07">
            <w:pPr>
              <w:spacing w:after="80"/>
            </w:pPr>
            <w:r>
              <w:t>Selorm,Kojo</w:t>
            </w:r>
          </w:p>
        </w:tc>
        <w:tc>
          <w:tcPr>
            <w:tcW w:w="1854" w:type="dxa"/>
          </w:tcPr>
          <w:p w:rsidR="002B2D13" w:rsidRPr="00D60069" w:rsidRDefault="00177A07" w:rsidP="00177A07">
            <w:pPr>
              <w:spacing w:after="80"/>
            </w:pPr>
            <w:r>
              <w:t>Before next meeting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177A07" w:rsidP="00177A07">
            <w:pPr>
              <w:pStyle w:val="ListBullet"/>
              <w:spacing w:after="80"/>
            </w:pPr>
            <w:r>
              <w:t>Resolution of errors in cookie parsing</w:t>
            </w:r>
          </w:p>
        </w:tc>
        <w:tc>
          <w:tcPr>
            <w:tcW w:w="3060" w:type="dxa"/>
          </w:tcPr>
          <w:p w:rsidR="002B2D13" w:rsidRPr="00D60069" w:rsidRDefault="00177A07" w:rsidP="00177A07">
            <w:pPr>
              <w:spacing w:after="80"/>
            </w:pPr>
            <w:r>
              <w:t>Selorm,Kojo</w:t>
            </w:r>
          </w:p>
        </w:tc>
        <w:tc>
          <w:tcPr>
            <w:tcW w:w="1854" w:type="dxa"/>
          </w:tcPr>
          <w:p w:rsidR="002B2D13" w:rsidRPr="00D60069" w:rsidRDefault="00177A07" w:rsidP="00177A07">
            <w:pPr>
              <w:spacing w:after="80"/>
            </w:pPr>
            <w:r>
              <w:t>Before next meeting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D62E01">
        <w:tc>
          <w:tcPr>
            <w:tcW w:w="1620" w:type="dxa"/>
          </w:tcPr>
          <w:bookmarkEnd w:id="1"/>
          <w:p w:rsidR="00D62E01" w:rsidRPr="00D60069" w:rsidRDefault="00F93C34" w:rsidP="006344A8">
            <w:pPr>
              <w:pStyle w:val="Heading2"/>
            </w:pPr>
            <w:sdt>
              <w:sdtPr>
                <w:id w:val="113951409"/>
                <w:placeholder>
                  <w:docPart w:val="AE2C4A3E62E8484B8C4F5856F928D628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177A07" w:rsidP="00177A07">
            <w:r>
              <w:t>React Native IDE</w:t>
            </w:r>
          </w:p>
        </w:tc>
        <w:tc>
          <w:tcPr>
            <w:tcW w:w="1324" w:type="dxa"/>
          </w:tcPr>
          <w:p w:rsidR="00D62E01" w:rsidRPr="00D60069" w:rsidRDefault="00D62E01" w:rsidP="006344A8">
            <w:pPr>
              <w:pStyle w:val="Heading2"/>
            </w:pPr>
          </w:p>
        </w:tc>
        <w:tc>
          <w:tcPr>
            <w:tcW w:w="2310" w:type="dxa"/>
          </w:tcPr>
          <w:p w:rsidR="00D62E01" w:rsidRPr="00D60069" w:rsidRDefault="00D62E01" w:rsidP="006344A8"/>
        </w:tc>
      </w:tr>
    </w:tbl>
    <w:p w:rsidR="00D62E01" w:rsidRPr="00D60069" w:rsidRDefault="00F93C34" w:rsidP="00D62E01">
      <w:pPr>
        <w:pStyle w:val="Heading4"/>
      </w:pPr>
      <w:sdt>
        <w:sdtPr>
          <w:id w:val="1495455185"/>
          <w:placeholder>
            <w:docPart w:val="74D4CAD553BF474CADD7DCFC6B5BB28C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177A07" w:rsidP="00D62E01">
      <w:r>
        <w:t xml:space="preserve">Issues </w:t>
      </w:r>
      <w:r w:rsidR="00396126">
        <w:t>were encountered in the setting up of the React Native Environment.</w:t>
      </w:r>
    </w:p>
    <w:p w:rsidR="00D62E01" w:rsidRPr="00D60069" w:rsidRDefault="00F93C34" w:rsidP="00D62E01">
      <w:pPr>
        <w:pStyle w:val="Heading4"/>
      </w:pPr>
      <w:sdt>
        <w:sdtPr>
          <w:id w:val="-1295436725"/>
          <w:placeholder>
            <w:docPart w:val="F63BB25C4CAA4186A206941BE45CF7B5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396126" w:rsidP="00D62E01">
      <w:r>
        <w:t>Help was to be sought from people who had successfully set up the environment or from online forums.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F93C34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1397C2ED0E8F4C399328C87C65D977D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F93C34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F71C8C17099349948474CC29687ADDD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F93C34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D4795471A7AD4353A27ED49A792BD67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396126" w:rsidP="00396126">
            <w:pPr>
              <w:pStyle w:val="ListBullet"/>
              <w:spacing w:after="80"/>
            </w:pPr>
            <w:r>
              <w:t>Setting up of React Native Environment</w:t>
            </w:r>
          </w:p>
        </w:tc>
        <w:tc>
          <w:tcPr>
            <w:tcW w:w="3060" w:type="dxa"/>
          </w:tcPr>
          <w:p w:rsidR="00D60069" w:rsidRPr="00D60069" w:rsidRDefault="00396126" w:rsidP="00396126">
            <w:pPr>
              <w:spacing w:after="80"/>
            </w:pPr>
            <w:r>
              <w:t>Richael,Alfred,Fidel</w:t>
            </w:r>
          </w:p>
        </w:tc>
        <w:tc>
          <w:tcPr>
            <w:tcW w:w="1854" w:type="dxa"/>
          </w:tcPr>
          <w:p w:rsidR="00D60069" w:rsidRPr="00D60069" w:rsidRDefault="00396126" w:rsidP="00396126">
            <w:pPr>
              <w:spacing w:after="80"/>
            </w:pPr>
            <w:r>
              <w:t>Before next meeting</w:t>
            </w:r>
          </w:p>
        </w:tc>
      </w:tr>
    </w:tbl>
    <w:p w:rsidR="002B2D13" w:rsidRPr="00D60069" w:rsidRDefault="002B2D13" w:rsidP="00396126">
      <w:pPr>
        <w:pStyle w:val="Heading1"/>
      </w:pP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C34" w:rsidRDefault="00F93C34">
      <w:pPr>
        <w:spacing w:before="0" w:after="0"/>
      </w:pPr>
      <w:r>
        <w:separator/>
      </w:r>
    </w:p>
  </w:endnote>
  <w:endnote w:type="continuationSeparator" w:id="0">
    <w:p w:rsidR="00F93C34" w:rsidRDefault="00F93C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1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C34" w:rsidRDefault="00F93C34">
      <w:pPr>
        <w:spacing w:before="0" w:after="0"/>
      </w:pPr>
      <w:r>
        <w:separator/>
      </w:r>
    </w:p>
  </w:footnote>
  <w:footnote w:type="continuationSeparator" w:id="0">
    <w:p w:rsidR="00F93C34" w:rsidRDefault="00F93C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BC4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07"/>
    <w:rsid w:val="00177A07"/>
    <w:rsid w:val="001E0877"/>
    <w:rsid w:val="00277138"/>
    <w:rsid w:val="002B2D13"/>
    <w:rsid w:val="0034721D"/>
    <w:rsid w:val="00373053"/>
    <w:rsid w:val="00396126"/>
    <w:rsid w:val="003D5BF7"/>
    <w:rsid w:val="003F257D"/>
    <w:rsid w:val="00573303"/>
    <w:rsid w:val="005A7328"/>
    <w:rsid w:val="006344A8"/>
    <w:rsid w:val="00734EEC"/>
    <w:rsid w:val="007F04FA"/>
    <w:rsid w:val="009A3050"/>
    <w:rsid w:val="00AD1E2F"/>
    <w:rsid w:val="00D60069"/>
    <w:rsid w:val="00D62E01"/>
    <w:rsid w:val="00D661EE"/>
    <w:rsid w:val="00E048B4"/>
    <w:rsid w:val="00F434DD"/>
    <w:rsid w:val="00F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ED198A"/>
  <w15:docId w15:val="{DCC703DD-F4D2-4F1D-AE63-2B49C925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lock%20Beezy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934847F0254662892D12713178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987C-9996-4FE3-A389-910FA5054709}"/>
      </w:docPartPr>
      <w:docPartBody>
        <w:p w:rsidR="00403193" w:rsidRDefault="008801CC">
          <w:pPr>
            <w:pStyle w:val="4C934847F0254662892D127131787D18"/>
          </w:pPr>
          <w:r>
            <w:t>Time</w:t>
          </w:r>
        </w:p>
      </w:docPartBody>
    </w:docPart>
    <w:docPart>
      <w:docPartPr>
        <w:name w:val="53D9507C667342AAAFDC3B321E9E6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3287C-EE7C-40B1-941A-D776F38D10B2}"/>
      </w:docPartPr>
      <w:docPartBody>
        <w:p w:rsidR="00403193" w:rsidRDefault="008801CC">
          <w:pPr>
            <w:pStyle w:val="53D9507C667342AAAFDC3B321E9E6A90"/>
          </w:pPr>
          <w:r w:rsidRPr="00E048B4">
            <w:t>Meeting called by:</w:t>
          </w:r>
        </w:p>
      </w:docPartBody>
    </w:docPart>
    <w:docPart>
      <w:docPartPr>
        <w:name w:val="CEC1BF547E004998A264A5EECFAD2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78073-2282-4BB6-A816-4763C85060CF}"/>
      </w:docPartPr>
      <w:docPartBody>
        <w:p w:rsidR="00403193" w:rsidRDefault="008801CC">
          <w:pPr>
            <w:pStyle w:val="CEC1BF547E004998A264A5EECFAD2D61"/>
          </w:pPr>
          <w:r w:rsidRPr="00E048B4">
            <w:t>Type of meeting:</w:t>
          </w:r>
        </w:p>
      </w:docPartBody>
    </w:docPart>
    <w:docPart>
      <w:docPartPr>
        <w:name w:val="256F44ECE25D44F89755F881C2B09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6D54F-656C-42B8-A54F-CD1BC77BA4F9}"/>
      </w:docPartPr>
      <w:docPartBody>
        <w:p w:rsidR="00403193" w:rsidRDefault="008801CC">
          <w:pPr>
            <w:pStyle w:val="256F44ECE25D44F89755F881C2B09947"/>
          </w:pPr>
          <w:r w:rsidRPr="00E048B4">
            <w:t>Facilitator:</w:t>
          </w:r>
        </w:p>
      </w:docPartBody>
    </w:docPart>
    <w:docPart>
      <w:docPartPr>
        <w:name w:val="1B870E8D4AC24320BA795FE518CCC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8D475-0145-459C-AA54-4310075FF714}"/>
      </w:docPartPr>
      <w:docPartBody>
        <w:p w:rsidR="00403193" w:rsidRDefault="008801CC">
          <w:pPr>
            <w:pStyle w:val="1B870E8D4AC24320BA795FE518CCC761"/>
          </w:pPr>
          <w:r w:rsidRPr="00E048B4">
            <w:t>Note taker:</w:t>
          </w:r>
        </w:p>
      </w:docPartBody>
    </w:docPart>
    <w:docPart>
      <w:docPartPr>
        <w:name w:val="D6BC313E70D5463D85254B3E8D96B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6786B-33F2-4AA3-A58B-48CBF7696C41}"/>
      </w:docPartPr>
      <w:docPartBody>
        <w:p w:rsidR="00403193" w:rsidRDefault="008801CC">
          <w:pPr>
            <w:pStyle w:val="D6BC313E70D5463D85254B3E8D96B9DE"/>
          </w:pPr>
          <w:r>
            <w:t>Attendees:</w:t>
          </w:r>
        </w:p>
      </w:docPartBody>
    </w:docPart>
    <w:docPart>
      <w:docPartPr>
        <w:name w:val="0FE8170EFA4D44138F912EB9AB11F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9EDA2-3C03-4EF2-B1C1-2C25F8921A52}"/>
      </w:docPartPr>
      <w:docPartBody>
        <w:p w:rsidR="00403193" w:rsidRDefault="008801CC">
          <w:pPr>
            <w:pStyle w:val="0FE8170EFA4D44138F912EB9AB11FD7E"/>
          </w:pPr>
          <w:r>
            <w:t>Minutes</w:t>
          </w:r>
        </w:p>
      </w:docPartBody>
    </w:docPart>
    <w:docPart>
      <w:docPartPr>
        <w:name w:val="4920BD57B3454511B11C879068D80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CB552-7CE2-4898-A6E7-86AE4F870B3D}"/>
      </w:docPartPr>
      <w:docPartBody>
        <w:p w:rsidR="00403193" w:rsidRDefault="008801CC">
          <w:pPr>
            <w:pStyle w:val="4920BD57B3454511B11C879068D80CC0"/>
          </w:pPr>
          <w:r>
            <w:t>Agenda item:</w:t>
          </w:r>
        </w:p>
      </w:docPartBody>
    </w:docPart>
    <w:docPart>
      <w:docPartPr>
        <w:name w:val="0096610040E64E18AC80EB6155B4C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247A0-C625-4A7D-B70A-1548B873F822}"/>
      </w:docPartPr>
      <w:docPartBody>
        <w:p w:rsidR="00403193" w:rsidRDefault="008801CC">
          <w:pPr>
            <w:pStyle w:val="0096610040E64E18AC80EB6155B4CCD9"/>
          </w:pPr>
          <w:r>
            <w:t>Discussion:</w:t>
          </w:r>
        </w:p>
      </w:docPartBody>
    </w:docPart>
    <w:docPart>
      <w:docPartPr>
        <w:name w:val="706955A08B4D4277AAB699F5C56EE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68CE-68F4-4E37-9D0C-FBE8838AC0FD}"/>
      </w:docPartPr>
      <w:docPartBody>
        <w:p w:rsidR="00403193" w:rsidRDefault="008801CC">
          <w:pPr>
            <w:pStyle w:val="706955A08B4D4277AAB699F5C56EE658"/>
          </w:pPr>
          <w:r>
            <w:t>Conclusions:</w:t>
          </w:r>
        </w:p>
      </w:docPartBody>
    </w:docPart>
    <w:docPart>
      <w:docPartPr>
        <w:name w:val="0BDECA92251D41E6A26E6627C764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A989-2C67-4812-A921-6D8BEBD164B2}"/>
      </w:docPartPr>
      <w:docPartBody>
        <w:p w:rsidR="00403193" w:rsidRDefault="008801CC">
          <w:pPr>
            <w:pStyle w:val="0BDECA92251D41E6A26E6627C76466C3"/>
          </w:pPr>
          <w:r>
            <w:t>Action items</w:t>
          </w:r>
        </w:p>
      </w:docPartBody>
    </w:docPart>
    <w:docPart>
      <w:docPartPr>
        <w:name w:val="8381C01D32BC43C7908863889CC93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2627E-3A60-4C57-B600-E9F163581205}"/>
      </w:docPartPr>
      <w:docPartBody>
        <w:p w:rsidR="00403193" w:rsidRDefault="008801CC">
          <w:pPr>
            <w:pStyle w:val="8381C01D32BC43C7908863889CC932D5"/>
          </w:pPr>
          <w:r>
            <w:t>Person responsible</w:t>
          </w:r>
        </w:p>
      </w:docPartBody>
    </w:docPart>
    <w:docPart>
      <w:docPartPr>
        <w:name w:val="11F70A01BAD1431CB30B0CAE62740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BEE5F-E022-4E73-974A-25C43F162A6C}"/>
      </w:docPartPr>
      <w:docPartBody>
        <w:p w:rsidR="00403193" w:rsidRDefault="008801CC">
          <w:pPr>
            <w:pStyle w:val="11F70A01BAD1431CB30B0CAE627404EC"/>
          </w:pPr>
          <w:r>
            <w:t>Deadline</w:t>
          </w:r>
        </w:p>
      </w:docPartBody>
    </w:docPart>
    <w:docPart>
      <w:docPartPr>
        <w:name w:val="AE2C4A3E62E8484B8C4F5856F928D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CF6E9-4518-41F4-ACE9-565C46C6E9F5}"/>
      </w:docPartPr>
      <w:docPartBody>
        <w:p w:rsidR="00403193" w:rsidRDefault="008801CC">
          <w:pPr>
            <w:pStyle w:val="AE2C4A3E62E8484B8C4F5856F928D628"/>
          </w:pPr>
          <w:r>
            <w:t>Agenda item:</w:t>
          </w:r>
        </w:p>
      </w:docPartBody>
    </w:docPart>
    <w:docPart>
      <w:docPartPr>
        <w:name w:val="74D4CAD553BF474CADD7DCFC6B5BB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76C72-F575-43B3-8DD9-76753A92DF6D}"/>
      </w:docPartPr>
      <w:docPartBody>
        <w:p w:rsidR="00403193" w:rsidRDefault="008801CC">
          <w:pPr>
            <w:pStyle w:val="74D4CAD553BF474CADD7DCFC6B5BB28C"/>
          </w:pPr>
          <w:r>
            <w:t>Discussion:</w:t>
          </w:r>
        </w:p>
      </w:docPartBody>
    </w:docPart>
    <w:docPart>
      <w:docPartPr>
        <w:name w:val="F63BB25C4CAA4186A206941BE45CF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BA23A-09E0-461B-9AF8-5FC19170DAB2}"/>
      </w:docPartPr>
      <w:docPartBody>
        <w:p w:rsidR="00403193" w:rsidRDefault="008801CC">
          <w:pPr>
            <w:pStyle w:val="F63BB25C4CAA4186A206941BE45CF7B5"/>
          </w:pPr>
          <w:r>
            <w:t>Conclusions:</w:t>
          </w:r>
        </w:p>
      </w:docPartBody>
    </w:docPart>
    <w:docPart>
      <w:docPartPr>
        <w:name w:val="1397C2ED0E8F4C399328C87C65D9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CDC7A-9E8A-4C34-8968-9328AF8A5D67}"/>
      </w:docPartPr>
      <w:docPartBody>
        <w:p w:rsidR="00403193" w:rsidRDefault="008801CC">
          <w:pPr>
            <w:pStyle w:val="1397C2ED0E8F4C399328C87C65D977DC"/>
          </w:pPr>
          <w:r>
            <w:t>Action items</w:t>
          </w:r>
        </w:p>
      </w:docPartBody>
    </w:docPart>
    <w:docPart>
      <w:docPartPr>
        <w:name w:val="F71C8C17099349948474CC29687A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C1474-AE72-410A-9FB7-9B537FCFAD5E}"/>
      </w:docPartPr>
      <w:docPartBody>
        <w:p w:rsidR="00403193" w:rsidRDefault="008801CC">
          <w:pPr>
            <w:pStyle w:val="F71C8C17099349948474CC29687ADDD2"/>
          </w:pPr>
          <w:r>
            <w:t>Person responsible</w:t>
          </w:r>
        </w:p>
      </w:docPartBody>
    </w:docPart>
    <w:docPart>
      <w:docPartPr>
        <w:name w:val="D4795471A7AD4353A27ED49A792BD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32FC4-9C7D-4593-BEBD-371041B33933}"/>
      </w:docPartPr>
      <w:docPartBody>
        <w:p w:rsidR="00403193" w:rsidRDefault="008801CC">
          <w:pPr>
            <w:pStyle w:val="D4795471A7AD4353A27ED49A792BD67F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CC"/>
    <w:rsid w:val="00097DB4"/>
    <w:rsid w:val="00403193"/>
    <w:rsid w:val="005752D3"/>
    <w:rsid w:val="008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F2F4B636D54B948215300880F1B4C4">
    <w:name w:val="D6F2F4B636D54B948215300880F1B4C4"/>
  </w:style>
  <w:style w:type="paragraph" w:customStyle="1" w:styleId="40F1BD00CEC14B429160088D2324FC8A">
    <w:name w:val="40F1BD00CEC14B429160088D2324FC8A"/>
  </w:style>
  <w:style w:type="paragraph" w:customStyle="1" w:styleId="4C934847F0254662892D127131787D18">
    <w:name w:val="4C934847F0254662892D127131787D18"/>
  </w:style>
  <w:style w:type="paragraph" w:customStyle="1" w:styleId="29693F28536B4B65AB21AECC8EA9D990">
    <w:name w:val="29693F28536B4B65AB21AECC8EA9D990"/>
  </w:style>
  <w:style w:type="paragraph" w:customStyle="1" w:styleId="53D9507C667342AAAFDC3B321E9E6A90">
    <w:name w:val="53D9507C667342AAAFDC3B321E9E6A90"/>
  </w:style>
  <w:style w:type="paragraph" w:customStyle="1" w:styleId="0235F63F33004D8AAFD32253D92D5A36">
    <w:name w:val="0235F63F33004D8AAFD32253D92D5A36"/>
  </w:style>
  <w:style w:type="paragraph" w:customStyle="1" w:styleId="CEC1BF547E004998A264A5EECFAD2D61">
    <w:name w:val="CEC1BF547E004998A264A5EECFAD2D61"/>
  </w:style>
  <w:style w:type="paragraph" w:customStyle="1" w:styleId="3F7186F0C3B74A378A5A19C7364DA4A1">
    <w:name w:val="3F7186F0C3B74A378A5A19C7364DA4A1"/>
  </w:style>
  <w:style w:type="paragraph" w:customStyle="1" w:styleId="256F44ECE25D44F89755F881C2B09947">
    <w:name w:val="256F44ECE25D44F89755F881C2B09947"/>
  </w:style>
  <w:style w:type="paragraph" w:customStyle="1" w:styleId="E6DA4C4EAFAA4E61AE91563E5AB7D806">
    <w:name w:val="E6DA4C4EAFAA4E61AE91563E5AB7D806"/>
  </w:style>
  <w:style w:type="paragraph" w:customStyle="1" w:styleId="1B870E8D4AC24320BA795FE518CCC761">
    <w:name w:val="1B870E8D4AC24320BA795FE518CCC761"/>
  </w:style>
  <w:style w:type="paragraph" w:customStyle="1" w:styleId="8B0616F0818B418F8E37063865B82329">
    <w:name w:val="8B0616F0818B418F8E37063865B82329"/>
  </w:style>
  <w:style w:type="paragraph" w:customStyle="1" w:styleId="7CC03CF019CE46F7A3C2F98BF2A8D879">
    <w:name w:val="7CC03CF019CE46F7A3C2F98BF2A8D879"/>
  </w:style>
  <w:style w:type="paragraph" w:customStyle="1" w:styleId="55D959A027B3483CB2EFE0676C111D70">
    <w:name w:val="55D959A027B3483CB2EFE0676C111D70"/>
  </w:style>
  <w:style w:type="paragraph" w:customStyle="1" w:styleId="D6BC313E70D5463D85254B3E8D96B9DE">
    <w:name w:val="D6BC313E70D5463D85254B3E8D96B9DE"/>
  </w:style>
  <w:style w:type="paragraph" w:customStyle="1" w:styleId="641BD1F6C64E452AA3897D6DD5146EF4">
    <w:name w:val="641BD1F6C64E452AA3897D6DD5146EF4"/>
  </w:style>
  <w:style w:type="paragraph" w:customStyle="1" w:styleId="56820E5C3B2043CD9D186262D3745782">
    <w:name w:val="56820E5C3B2043CD9D186262D3745782"/>
  </w:style>
  <w:style w:type="paragraph" w:customStyle="1" w:styleId="3099360619234608BE0F8F8FAF2371CD">
    <w:name w:val="3099360619234608BE0F8F8FAF2371CD"/>
  </w:style>
  <w:style w:type="paragraph" w:customStyle="1" w:styleId="0B0D88E55509482F92C38B320BA25BA4">
    <w:name w:val="0B0D88E55509482F92C38B320BA25BA4"/>
  </w:style>
  <w:style w:type="paragraph" w:customStyle="1" w:styleId="4EA6A933A91A42DCB34CD0B9227CCF4C">
    <w:name w:val="4EA6A933A91A42DCB34CD0B9227CCF4C"/>
  </w:style>
  <w:style w:type="paragraph" w:customStyle="1" w:styleId="0FE8170EFA4D44138F912EB9AB11FD7E">
    <w:name w:val="0FE8170EFA4D44138F912EB9AB11FD7E"/>
  </w:style>
  <w:style w:type="paragraph" w:customStyle="1" w:styleId="4920BD57B3454511B11C879068D80CC0">
    <w:name w:val="4920BD57B3454511B11C879068D80CC0"/>
  </w:style>
  <w:style w:type="paragraph" w:customStyle="1" w:styleId="4F3D7C1C43524991953D07F872AEA063">
    <w:name w:val="4F3D7C1C43524991953D07F872AEA063"/>
  </w:style>
  <w:style w:type="paragraph" w:customStyle="1" w:styleId="A725ADA705D74059A2145CE1EC754D71">
    <w:name w:val="A725ADA705D74059A2145CE1EC754D71"/>
  </w:style>
  <w:style w:type="paragraph" w:customStyle="1" w:styleId="D0C786821D9840B7B8B99B70ED04B135">
    <w:name w:val="D0C786821D9840B7B8B99B70ED04B135"/>
  </w:style>
  <w:style w:type="paragraph" w:customStyle="1" w:styleId="0096610040E64E18AC80EB6155B4CCD9">
    <w:name w:val="0096610040E64E18AC80EB6155B4CCD9"/>
  </w:style>
  <w:style w:type="paragraph" w:customStyle="1" w:styleId="EF8D1BA7CFE24D5EAFBE150B4CD5F0A9">
    <w:name w:val="EF8D1BA7CFE24D5EAFBE150B4CD5F0A9"/>
  </w:style>
  <w:style w:type="paragraph" w:customStyle="1" w:styleId="706955A08B4D4277AAB699F5C56EE658">
    <w:name w:val="706955A08B4D4277AAB699F5C56EE658"/>
  </w:style>
  <w:style w:type="paragraph" w:customStyle="1" w:styleId="AF467D91416B4293A8B2B892A8C017E6">
    <w:name w:val="AF467D91416B4293A8B2B892A8C017E6"/>
  </w:style>
  <w:style w:type="paragraph" w:customStyle="1" w:styleId="0BDECA92251D41E6A26E6627C76466C3">
    <w:name w:val="0BDECA92251D41E6A26E6627C76466C3"/>
  </w:style>
  <w:style w:type="paragraph" w:customStyle="1" w:styleId="8381C01D32BC43C7908863889CC932D5">
    <w:name w:val="8381C01D32BC43C7908863889CC932D5"/>
  </w:style>
  <w:style w:type="paragraph" w:customStyle="1" w:styleId="11F70A01BAD1431CB30B0CAE627404EC">
    <w:name w:val="11F70A01BAD1431CB30B0CAE627404EC"/>
  </w:style>
  <w:style w:type="paragraph" w:customStyle="1" w:styleId="27F618AF80F94638A152D33A1F806020">
    <w:name w:val="27F618AF80F94638A152D33A1F806020"/>
  </w:style>
  <w:style w:type="paragraph" w:customStyle="1" w:styleId="2F9A3B149B204746B6E73AB5AB253472">
    <w:name w:val="2F9A3B149B204746B6E73AB5AB253472"/>
  </w:style>
  <w:style w:type="paragraph" w:customStyle="1" w:styleId="00FB4A4200044D1282EAB80BC78B01BB">
    <w:name w:val="00FB4A4200044D1282EAB80BC78B01BB"/>
  </w:style>
  <w:style w:type="paragraph" w:customStyle="1" w:styleId="F0F0DBDA9D4E40B985A3D5B6BBBA8454">
    <w:name w:val="F0F0DBDA9D4E40B985A3D5B6BBBA8454"/>
  </w:style>
  <w:style w:type="paragraph" w:customStyle="1" w:styleId="15E443A7B94D45949CCB3DA414020708">
    <w:name w:val="15E443A7B94D45949CCB3DA414020708"/>
  </w:style>
  <w:style w:type="paragraph" w:customStyle="1" w:styleId="C52215CFB8D94FB7BE2605405A00358B">
    <w:name w:val="C52215CFB8D94FB7BE2605405A00358B"/>
  </w:style>
  <w:style w:type="paragraph" w:customStyle="1" w:styleId="9C8AEFA8E8DA4D689D61382523F1A0F3">
    <w:name w:val="9C8AEFA8E8DA4D689D61382523F1A0F3"/>
  </w:style>
  <w:style w:type="paragraph" w:customStyle="1" w:styleId="15FC29926EA64C5CA7FC705D840911AD">
    <w:name w:val="15FC29926EA64C5CA7FC705D840911AD"/>
  </w:style>
  <w:style w:type="paragraph" w:customStyle="1" w:styleId="2B551F3B37844F35BE0BA0AB73E997AD">
    <w:name w:val="2B551F3B37844F35BE0BA0AB73E997AD"/>
  </w:style>
  <w:style w:type="paragraph" w:customStyle="1" w:styleId="AE2C4A3E62E8484B8C4F5856F928D628">
    <w:name w:val="AE2C4A3E62E8484B8C4F5856F928D628"/>
  </w:style>
  <w:style w:type="paragraph" w:customStyle="1" w:styleId="4162E1E7AB5645D6A74DA38CE2444A7E">
    <w:name w:val="4162E1E7AB5645D6A74DA38CE2444A7E"/>
  </w:style>
  <w:style w:type="paragraph" w:customStyle="1" w:styleId="696E5D0A074244BCADE705ACC04A8CBC">
    <w:name w:val="696E5D0A074244BCADE705ACC04A8CBC"/>
  </w:style>
  <w:style w:type="paragraph" w:customStyle="1" w:styleId="4161BB2C46D248B6BEECAE94232149E1">
    <w:name w:val="4161BB2C46D248B6BEECAE94232149E1"/>
  </w:style>
  <w:style w:type="paragraph" w:customStyle="1" w:styleId="74D4CAD553BF474CADD7DCFC6B5BB28C">
    <w:name w:val="74D4CAD553BF474CADD7DCFC6B5BB28C"/>
  </w:style>
  <w:style w:type="paragraph" w:customStyle="1" w:styleId="C3E746D6570B4E4CA043B208A7386866">
    <w:name w:val="C3E746D6570B4E4CA043B208A7386866"/>
  </w:style>
  <w:style w:type="paragraph" w:customStyle="1" w:styleId="F63BB25C4CAA4186A206941BE45CF7B5">
    <w:name w:val="F63BB25C4CAA4186A206941BE45CF7B5"/>
  </w:style>
  <w:style w:type="paragraph" w:customStyle="1" w:styleId="707FEBE85908455D969D8F644FFCBF85">
    <w:name w:val="707FEBE85908455D969D8F644FFCBF85"/>
  </w:style>
  <w:style w:type="paragraph" w:customStyle="1" w:styleId="1397C2ED0E8F4C399328C87C65D977DC">
    <w:name w:val="1397C2ED0E8F4C399328C87C65D977DC"/>
  </w:style>
  <w:style w:type="paragraph" w:customStyle="1" w:styleId="F71C8C17099349948474CC29687ADDD2">
    <w:name w:val="F71C8C17099349948474CC29687ADDD2"/>
  </w:style>
  <w:style w:type="paragraph" w:customStyle="1" w:styleId="D4795471A7AD4353A27ED49A792BD67F">
    <w:name w:val="D4795471A7AD4353A27ED49A792BD67F"/>
  </w:style>
  <w:style w:type="paragraph" w:customStyle="1" w:styleId="B0B7ACD6DFDD467F8B4C8CAAA0CFD7E2">
    <w:name w:val="B0B7ACD6DFDD467F8B4C8CAAA0CFD7E2"/>
  </w:style>
  <w:style w:type="paragraph" w:customStyle="1" w:styleId="F35D7F1BB26F46F29B3E388DD134BF93">
    <w:name w:val="F35D7F1BB26F46F29B3E388DD134BF93"/>
  </w:style>
  <w:style w:type="paragraph" w:customStyle="1" w:styleId="A79DA99D89DE4D798B39930334D4F8A2">
    <w:name w:val="A79DA99D89DE4D798B39930334D4F8A2"/>
  </w:style>
  <w:style w:type="paragraph" w:customStyle="1" w:styleId="02E76A2018894B5CB5DF37D06B8057C0">
    <w:name w:val="02E76A2018894B5CB5DF37D06B8057C0"/>
  </w:style>
  <w:style w:type="paragraph" w:customStyle="1" w:styleId="04C0AF1D18B64664B42DDDA8D96C4CE1">
    <w:name w:val="04C0AF1D18B64664B42DDDA8D96C4CE1"/>
  </w:style>
  <w:style w:type="paragraph" w:customStyle="1" w:styleId="31C718E507F446C684BCD8EE84C4F1C1">
    <w:name w:val="31C718E507F446C684BCD8EE84C4F1C1"/>
  </w:style>
  <w:style w:type="paragraph" w:customStyle="1" w:styleId="8257263338DC487198647800C22A404A">
    <w:name w:val="8257263338DC487198647800C22A404A"/>
  </w:style>
  <w:style w:type="paragraph" w:customStyle="1" w:styleId="6B674AE27B3A4D01ABB849FE8C203043">
    <w:name w:val="6B674AE27B3A4D01ABB849FE8C203043"/>
  </w:style>
  <w:style w:type="paragraph" w:customStyle="1" w:styleId="AD6A5F5E999A4F9E9E08F2F9C50F6EEB">
    <w:name w:val="AD6A5F5E999A4F9E9E08F2F9C50F6EEB"/>
  </w:style>
  <w:style w:type="paragraph" w:customStyle="1" w:styleId="12B9177B5F6D4D3DBC71800E2D2F2EF6">
    <w:name w:val="12B9177B5F6D4D3DBC71800E2D2F2EF6"/>
  </w:style>
  <w:style w:type="paragraph" w:customStyle="1" w:styleId="29645AF348E04B34AB21EAA95C17AF9B">
    <w:name w:val="29645AF348E04B34AB21EAA95C17AF9B"/>
  </w:style>
  <w:style w:type="paragraph" w:customStyle="1" w:styleId="2ACB4B7AD30B42B58336F07458BD4489">
    <w:name w:val="2ACB4B7AD30B42B58336F07458BD4489"/>
  </w:style>
  <w:style w:type="paragraph" w:customStyle="1" w:styleId="45929D48C0C84619A9FE3024F729CFDA">
    <w:name w:val="45929D48C0C84619A9FE3024F729CFDA"/>
  </w:style>
  <w:style w:type="paragraph" w:customStyle="1" w:styleId="E63848F5E9BC45BEA712B5F11E89C432">
    <w:name w:val="E63848F5E9BC45BEA712B5F11E89C432"/>
  </w:style>
  <w:style w:type="paragraph" w:customStyle="1" w:styleId="9E07D5E290B14DBD8B4240B6D0749932">
    <w:name w:val="9E07D5E290B14DBD8B4240B6D0749932"/>
  </w:style>
  <w:style w:type="paragraph" w:customStyle="1" w:styleId="1032ECB5AE7F4313BF805DB62CCC3EFE">
    <w:name w:val="1032ECB5AE7F4313BF805DB62CCC3EFE"/>
  </w:style>
  <w:style w:type="paragraph" w:customStyle="1" w:styleId="A502F0F5037E4FEDAE356DC38010E64A">
    <w:name w:val="A502F0F5037E4FEDAE356DC38010E64A"/>
  </w:style>
  <w:style w:type="paragraph" w:customStyle="1" w:styleId="0566F3E505864CA28CED4CB82076126E">
    <w:name w:val="0566F3E505864CA28CED4CB82076126E"/>
  </w:style>
  <w:style w:type="paragraph" w:customStyle="1" w:styleId="F9DCCF8782504FF18E913674B0074C7A">
    <w:name w:val="F9DCCF8782504FF18E913674B0074C7A"/>
  </w:style>
  <w:style w:type="paragraph" w:customStyle="1" w:styleId="AB63B6837A7F47BDA9918162EFD808B7">
    <w:name w:val="AB63B6837A7F47BDA9918162EFD808B7"/>
  </w:style>
  <w:style w:type="paragraph" w:customStyle="1" w:styleId="288C7901F1DB41E2A0330ABA29A8EDF5">
    <w:name w:val="288C7901F1DB41E2A0330ABA29A8EDF5"/>
  </w:style>
  <w:style w:type="paragraph" w:customStyle="1" w:styleId="322EC9B9FA9342C88EC4865481937739">
    <w:name w:val="322EC9B9FA9342C88EC4865481937739"/>
  </w:style>
  <w:style w:type="paragraph" w:customStyle="1" w:styleId="AC017355D402480DA30B5E0409950020">
    <w:name w:val="AC017355D402480DA30B5E0409950020"/>
  </w:style>
  <w:style w:type="paragraph" w:customStyle="1" w:styleId="AADC9EC72B844142819D4D8FED261505">
    <w:name w:val="AADC9EC72B844142819D4D8FED261505"/>
  </w:style>
  <w:style w:type="paragraph" w:customStyle="1" w:styleId="810DF0D9241C4DFFA7D0796BC6D5357D">
    <w:name w:val="810DF0D9241C4DFFA7D0796BC6D5357D"/>
  </w:style>
  <w:style w:type="paragraph" w:customStyle="1" w:styleId="482168046D674FFFAC68D2F1A059714F">
    <w:name w:val="482168046D674FFFAC68D2F1A059714F"/>
  </w:style>
  <w:style w:type="paragraph" w:customStyle="1" w:styleId="6AA9B6CD2D944AF697268DF5F1B41B89">
    <w:name w:val="6AA9B6CD2D944AF697268DF5F1B41B89"/>
  </w:style>
  <w:style w:type="paragraph" w:customStyle="1" w:styleId="033C9C40500D4464A3A914C446432E64">
    <w:name w:val="033C9C40500D4464A3A914C446432E64"/>
  </w:style>
  <w:style w:type="paragraph" w:customStyle="1" w:styleId="0B652560A6CB4F319DC8934D45103E4C">
    <w:name w:val="0B652560A6CB4F319DC8934D45103E4C"/>
  </w:style>
  <w:style w:type="paragraph" w:customStyle="1" w:styleId="1D91671408F84ED2B3EE87D9819372F4">
    <w:name w:val="1D91671408F84ED2B3EE87D9819372F4"/>
  </w:style>
  <w:style w:type="paragraph" w:customStyle="1" w:styleId="0DB8341DB6314A83B903A31F8E6CCD48">
    <w:name w:val="0DB8341DB6314A83B903A31F8E6CCD48"/>
  </w:style>
  <w:style w:type="paragraph" w:customStyle="1" w:styleId="6CCF62E6E1604D278D7D365E824B9142">
    <w:name w:val="6CCF62E6E1604D278D7D365E824B9142"/>
  </w:style>
  <w:style w:type="paragraph" w:customStyle="1" w:styleId="108C5AA103364ECBB4351D8A50A6BA6A">
    <w:name w:val="108C5AA103364ECBB4351D8A50A6BA6A"/>
  </w:style>
  <w:style w:type="paragraph" w:customStyle="1" w:styleId="5EB390EDB24140A6A3D7E6E34D08EA8E">
    <w:name w:val="5EB390EDB24140A6A3D7E6E34D08EA8E"/>
  </w:style>
  <w:style w:type="paragraph" w:customStyle="1" w:styleId="A71B7B894B1943F9BDC458001DDD50BD">
    <w:name w:val="A71B7B894B1943F9BDC458001DDD50BD"/>
  </w:style>
  <w:style w:type="paragraph" w:customStyle="1" w:styleId="DF1E055D5859477E877D7B34582025AD">
    <w:name w:val="DF1E055D5859477E877D7B3458202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Beezy</dc:creator>
  <cp:keywords/>
  <dc:description/>
  <cp:lastModifiedBy>Alfred Adjei</cp:lastModifiedBy>
  <cp:revision>4</cp:revision>
  <dcterms:created xsi:type="dcterms:W3CDTF">2018-03-02T10:05:00Z</dcterms:created>
  <dcterms:modified xsi:type="dcterms:W3CDTF">2018-03-02T12:18:00Z</dcterms:modified>
  <cp:version/>
</cp:coreProperties>
</file>