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380632" w:rsidP="00380632">
            <w:pPr>
              <w:pStyle w:val="Title"/>
            </w:pPr>
            <w:r>
              <w:t>Technik</w:t>
            </w:r>
          </w:p>
        </w:tc>
        <w:tc>
          <w:tcPr>
            <w:tcW w:w="2574" w:type="dxa"/>
            <w:vAlign w:val="bottom"/>
          </w:tcPr>
          <w:p w:rsidR="00D62E01" w:rsidRPr="00D60069" w:rsidRDefault="003A6DBB">
            <w:pPr>
              <w:pStyle w:val="Heading3"/>
            </w:pPr>
            <w:r>
              <w:t>23-02-2018</w:t>
            </w:r>
          </w:p>
          <w:sdt>
            <w:sdtPr>
              <w:alias w:val="Time"/>
              <w:tag w:val="Time"/>
              <w:id w:val="807176113"/>
              <w:placeholder>
                <w:docPart w:val="B434769BB4104498B611EB99278D5D0C"/>
              </w:placeholder>
              <w:temporary/>
              <w:showingPlcHdr/>
              <w15:appearance w15:val="hidden"/>
            </w:sdtPr>
            <w:sdtEndPr/>
            <w:sdtContent>
              <w:p w:rsidR="00D62E01" w:rsidRPr="00D60069" w:rsidRDefault="00D62E01">
                <w:pPr>
                  <w:pStyle w:val="Heading3"/>
                </w:pPr>
                <w:r w:rsidRPr="00D60069">
                  <w:t>Time</w:t>
                </w:r>
              </w:p>
            </w:sdtContent>
          </w:sdt>
          <w:p w:rsidR="002B2D13" w:rsidRPr="00D60069" w:rsidRDefault="003A6DBB" w:rsidP="003A6DBB">
            <w:pPr>
              <w:pStyle w:val="Heading3"/>
            </w:pPr>
            <w:r>
              <w:t>A1 Classroom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9F9D5CC65BA34086AE1CC42ECB4A7F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380632" w:rsidP="00380632">
            <w:pPr>
              <w:spacing w:after="80"/>
            </w:pPr>
            <w:r>
              <w:t>Richael</w:t>
            </w:r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012F42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7240247AF9B74F28831EB7B1334F398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380632" w:rsidP="00380632">
            <w:pPr>
              <w:spacing w:after="80"/>
            </w:pPr>
            <w:r>
              <w:t>Unofficial</w:t>
            </w:r>
          </w:p>
        </w:tc>
      </w:tr>
      <w:tr w:rsidR="002B2D13" w:rsidRPr="00D60069" w:rsidTr="00E048B4">
        <w:sdt>
          <w:sdtPr>
            <w:id w:val="-906145096"/>
            <w:placeholder>
              <w:docPart w:val="107CCA24A3A4475185B37AD4CED465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380632" w:rsidP="00380632">
            <w:pPr>
              <w:spacing w:after="80"/>
            </w:pPr>
            <w:r>
              <w:t>Richael</w:t>
            </w:r>
          </w:p>
        </w:tc>
        <w:tc>
          <w:tcPr>
            <w:tcW w:w="1779" w:type="dxa"/>
          </w:tcPr>
          <w:p w:rsidR="002B2D13" w:rsidRPr="00D60069" w:rsidRDefault="00012F42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94FDFA47AD294141B3E7A6EA368CA49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380632" w:rsidP="00380632">
            <w:pPr>
              <w:spacing w:after="80"/>
            </w:pPr>
            <w:r>
              <w:t>Fidel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012F42">
            <w:pPr>
              <w:pStyle w:val="Heading2"/>
            </w:pPr>
            <w:sdt>
              <w:sdtPr>
                <w:id w:val="1643469904"/>
                <w:placeholder>
                  <w:docPart w:val="DBD169F96C414901931697628CF1469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380632" w:rsidP="00380632">
            <w:r>
              <w:t>Richael,Alfred,Selorm,Kojo,Fidel</w:t>
            </w:r>
          </w:p>
        </w:tc>
      </w:tr>
    </w:tbl>
    <w:sdt>
      <w:sdtPr>
        <w:id w:val="-2901889"/>
        <w:placeholder>
          <w:docPart w:val="8C966605CD484B449715C1BF2112F0CB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012F42">
            <w:pPr>
              <w:pStyle w:val="Heading2"/>
            </w:pPr>
            <w:sdt>
              <w:sdtPr>
                <w:id w:val="90904773"/>
                <w:placeholder>
                  <w:docPart w:val="091A79024E5F4BD9BC35B1A1B6E8362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380632" w:rsidP="00380632">
            <w:r>
              <w:t>React Native</w:t>
            </w:r>
            <w:r w:rsidR="00093E23">
              <w:t xml:space="preserve"> Language</w:t>
            </w:r>
          </w:p>
        </w:tc>
        <w:tc>
          <w:tcPr>
            <w:tcW w:w="1324" w:type="dxa"/>
          </w:tcPr>
          <w:p w:rsidR="002B2D13" w:rsidRPr="00D60069" w:rsidRDefault="002B2D13">
            <w:pPr>
              <w:pStyle w:val="Heading2"/>
            </w:pPr>
          </w:p>
        </w:tc>
        <w:tc>
          <w:tcPr>
            <w:tcW w:w="2310" w:type="dxa"/>
          </w:tcPr>
          <w:p w:rsidR="002B2D13" w:rsidRPr="00D60069" w:rsidRDefault="002B2D13"/>
        </w:tc>
      </w:tr>
    </w:tbl>
    <w:p w:rsidR="002B2D13" w:rsidRPr="00D60069" w:rsidRDefault="00012F42">
      <w:pPr>
        <w:pStyle w:val="Heading4"/>
      </w:pPr>
      <w:sdt>
        <w:sdtPr>
          <w:id w:val="-391195506"/>
          <w:placeholder>
            <w:docPart w:val="A95B73F2729B43929191535CD0DE81F4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2B2D13" w:rsidRPr="00D60069" w:rsidRDefault="00380632">
      <w:r>
        <w:t>React Native language to be dropped because it was too complex to study and use within the allocated time frame.</w:t>
      </w:r>
    </w:p>
    <w:p w:rsidR="002B2D13" w:rsidRPr="00D60069" w:rsidRDefault="00012F42">
      <w:pPr>
        <w:pStyle w:val="Heading4"/>
      </w:pPr>
      <w:sdt>
        <w:sdtPr>
          <w:id w:val="1574465788"/>
          <w:placeholder>
            <w:docPart w:val="400E7A62D1B24F0B876EF29C7BB92324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2B2D13" w:rsidRPr="00D60069" w:rsidRDefault="00403D03">
      <w:r>
        <w:t>Android</w:t>
      </w:r>
      <w:bookmarkStart w:id="2" w:name="_GoBack"/>
      <w:bookmarkEnd w:id="2"/>
      <w:r w:rsidR="00380632">
        <w:t xml:space="preserve"> was picked to replace React Native for the UI and UX development.</w:t>
      </w:r>
    </w:p>
    <w:p w:rsidR="002B2D13" w:rsidRPr="00D60069" w:rsidRDefault="002B2D13" w:rsidP="00380632">
      <w:pPr>
        <w:pStyle w:val="Heading1"/>
      </w:pPr>
      <w:bookmarkStart w:id="3" w:name="MinuteDiscussion"/>
      <w:bookmarkStart w:id="4" w:name="MinuteActionItems"/>
      <w:bookmarkEnd w:id="1"/>
      <w:bookmarkEnd w:id="3"/>
      <w:bookmarkEnd w:id="4"/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F42" w:rsidRDefault="00012F42">
      <w:pPr>
        <w:spacing w:before="0" w:after="0"/>
      </w:pPr>
      <w:r>
        <w:separator/>
      </w:r>
    </w:p>
  </w:endnote>
  <w:endnote w:type="continuationSeparator" w:id="0">
    <w:p w:rsidR="00012F42" w:rsidRDefault="00012F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6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F42" w:rsidRDefault="00012F42">
      <w:pPr>
        <w:spacing w:before="0" w:after="0"/>
      </w:pPr>
      <w:r>
        <w:separator/>
      </w:r>
    </w:p>
  </w:footnote>
  <w:footnote w:type="continuationSeparator" w:id="0">
    <w:p w:rsidR="00012F42" w:rsidRDefault="00012F4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63ED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2B"/>
    <w:rsid w:val="00012F42"/>
    <w:rsid w:val="00093E23"/>
    <w:rsid w:val="000B70C3"/>
    <w:rsid w:val="001E0877"/>
    <w:rsid w:val="002B2D13"/>
    <w:rsid w:val="0034721D"/>
    <w:rsid w:val="00380632"/>
    <w:rsid w:val="003A6DBB"/>
    <w:rsid w:val="003D5BF7"/>
    <w:rsid w:val="003F257D"/>
    <w:rsid w:val="00403D03"/>
    <w:rsid w:val="005A7328"/>
    <w:rsid w:val="006344A8"/>
    <w:rsid w:val="00734EEC"/>
    <w:rsid w:val="007F04FA"/>
    <w:rsid w:val="009A532B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DBEEC"/>
  <w15:docId w15:val="{47C09246-0F5B-4F1A-A9D6-CD53BAC4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lock%20Beezy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34769BB4104498B611EB99278D5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07122-406B-49B8-8255-CB76A8165A80}"/>
      </w:docPartPr>
      <w:docPartBody>
        <w:p w:rsidR="00724896" w:rsidRDefault="00C900BC">
          <w:pPr>
            <w:pStyle w:val="B434769BB4104498B611EB99278D5D0C"/>
          </w:pPr>
          <w:r>
            <w:t>Time</w:t>
          </w:r>
        </w:p>
      </w:docPartBody>
    </w:docPart>
    <w:docPart>
      <w:docPartPr>
        <w:name w:val="9F9D5CC65BA34086AE1CC42ECB4A7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6AE38-949F-4C3C-970E-D559B60580EC}"/>
      </w:docPartPr>
      <w:docPartBody>
        <w:p w:rsidR="00724896" w:rsidRDefault="00C900BC">
          <w:pPr>
            <w:pStyle w:val="9F9D5CC65BA34086AE1CC42ECB4A7FF3"/>
          </w:pPr>
          <w:r w:rsidRPr="00E048B4">
            <w:t>Meeting called by:</w:t>
          </w:r>
        </w:p>
      </w:docPartBody>
    </w:docPart>
    <w:docPart>
      <w:docPartPr>
        <w:name w:val="7240247AF9B74F28831EB7B1334F3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823A1-FE36-4553-9764-BC7E5A268A9A}"/>
      </w:docPartPr>
      <w:docPartBody>
        <w:p w:rsidR="00724896" w:rsidRDefault="00C900BC">
          <w:pPr>
            <w:pStyle w:val="7240247AF9B74F28831EB7B1334F398B"/>
          </w:pPr>
          <w:r w:rsidRPr="00E048B4">
            <w:t>Type of meeting:</w:t>
          </w:r>
        </w:p>
      </w:docPartBody>
    </w:docPart>
    <w:docPart>
      <w:docPartPr>
        <w:name w:val="107CCA24A3A4475185B37AD4CED46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1CAA8-8E8A-4A94-AF88-2501A07672DB}"/>
      </w:docPartPr>
      <w:docPartBody>
        <w:p w:rsidR="00724896" w:rsidRDefault="00C900BC">
          <w:pPr>
            <w:pStyle w:val="107CCA24A3A4475185B37AD4CED4653E"/>
          </w:pPr>
          <w:r w:rsidRPr="00E048B4">
            <w:t>Facilitator:</w:t>
          </w:r>
        </w:p>
      </w:docPartBody>
    </w:docPart>
    <w:docPart>
      <w:docPartPr>
        <w:name w:val="94FDFA47AD294141B3E7A6EA368CA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7C5DC-CFCD-470B-BEB4-EC49395768A6}"/>
      </w:docPartPr>
      <w:docPartBody>
        <w:p w:rsidR="00724896" w:rsidRDefault="00C900BC">
          <w:pPr>
            <w:pStyle w:val="94FDFA47AD294141B3E7A6EA368CA495"/>
          </w:pPr>
          <w:r w:rsidRPr="00E048B4">
            <w:t>Note taker:</w:t>
          </w:r>
        </w:p>
      </w:docPartBody>
    </w:docPart>
    <w:docPart>
      <w:docPartPr>
        <w:name w:val="DBD169F96C414901931697628CF14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31C0-2BA4-444D-A16C-88D5DE69F259}"/>
      </w:docPartPr>
      <w:docPartBody>
        <w:p w:rsidR="00724896" w:rsidRDefault="00C900BC">
          <w:pPr>
            <w:pStyle w:val="DBD169F96C414901931697628CF14696"/>
          </w:pPr>
          <w:r>
            <w:t>Attendees:</w:t>
          </w:r>
        </w:p>
      </w:docPartBody>
    </w:docPart>
    <w:docPart>
      <w:docPartPr>
        <w:name w:val="8C966605CD484B449715C1BF2112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F37E3-B97E-4F36-B176-D020A075E355}"/>
      </w:docPartPr>
      <w:docPartBody>
        <w:p w:rsidR="00724896" w:rsidRDefault="00C900BC">
          <w:pPr>
            <w:pStyle w:val="8C966605CD484B449715C1BF2112F0CB"/>
          </w:pPr>
          <w:r>
            <w:t>Minutes</w:t>
          </w:r>
        </w:p>
      </w:docPartBody>
    </w:docPart>
    <w:docPart>
      <w:docPartPr>
        <w:name w:val="091A79024E5F4BD9BC35B1A1B6E83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CDF75-4CA2-4FE4-98B0-13720D597297}"/>
      </w:docPartPr>
      <w:docPartBody>
        <w:p w:rsidR="00724896" w:rsidRDefault="00C900BC">
          <w:pPr>
            <w:pStyle w:val="091A79024E5F4BD9BC35B1A1B6E8362C"/>
          </w:pPr>
          <w:r>
            <w:t>Agenda item:</w:t>
          </w:r>
        </w:p>
      </w:docPartBody>
    </w:docPart>
    <w:docPart>
      <w:docPartPr>
        <w:name w:val="A95B73F2729B43929191535CD0DE8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A617-4D16-4D3B-A87C-0E99F3EEBBF6}"/>
      </w:docPartPr>
      <w:docPartBody>
        <w:p w:rsidR="00724896" w:rsidRDefault="00C900BC">
          <w:pPr>
            <w:pStyle w:val="A95B73F2729B43929191535CD0DE81F4"/>
          </w:pPr>
          <w:r>
            <w:t>Discussion:</w:t>
          </w:r>
        </w:p>
      </w:docPartBody>
    </w:docPart>
    <w:docPart>
      <w:docPartPr>
        <w:name w:val="400E7A62D1B24F0B876EF29C7BB92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5D72-71B4-452E-87EF-EC9B71815E77}"/>
      </w:docPartPr>
      <w:docPartBody>
        <w:p w:rsidR="00724896" w:rsidRDefault="00C900BC">
          <w:pPr>
            <w:pStyle w:val="400E7A62D1B24F0B876EF29C7BB92324"/>
          </w:pPr>
          <w:r>
            <w:t>Conclusions: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BC"/>
    <w:rsid w:val="00724896"/>
    <w:rsid w:val="009157CE"/>
    <w:rsid w:val="00C9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5221D544F14C3D9330C65E6F114AFA">
    <w:name w:val="525221D544F14C3D9330C65E6F114AFA"/>
  </w:style>
  <w:style w:type="paragraph" w:customStyle="1" w:styleId="45FD20F864F5423688A128F4F152C2F9">
    <w:name w:val="45FD20F864F5423688A128F4F152C2F9"/>
  </w:style>
  <w:style w:type="paragraph" w:customStyle="1" w:styleId="B434769BB4104498B611EB99278D5D0C">
    <w:name w:val="B434769BB4104498B611EB99278D5D0C"/>
  </w:style>
  <w:style w:type="paragraph" w:customStyle="1" w:styleId="91A6C58C28DA45B39E782FB17069BBBB">
    <w:name w:val="91A6C58C28DA45B39E782FB17069BBBB"/>
  </w:style>
  <w:style w:type="paragraph" w:customStyle="1" w:styleId="9F9D5CC65BA34086AE1CC42ECB4A7FF3">
    <w:name w:val="9F9D5CC65BA34086AE1CC42ECB4A7FF3"/>
  </w:style>
  <w:style w:type="paragraph" w:customStyle="1" w:styleId="7CAB8B8D0B7F4F64AD118301A688A40E">
    <w:name w:val="7CAB8B8D0B7F4F64AD118301A688A40E"/>
  </w:style>
  <w:style w:type="paragraph" w:customStyle="1" w:styleId="7240247AF9B74F28831EB7B1334F398B">
    <w:name w:val="7240247AF9B74F28831EB7B1334F398B"/>
  </w:style>
  <w:style w:type="paragraph" w:customStyle="1" w:styleId="D2735C30D34547679604A0D8432D92DE">
    <w:name w:val="D2735C30D34547679604A0D8432D92DE"/>
  </w:style>
  <w:style w:type="paragraph" w:customStyle="1" w:styleId="107CCA24A3A4475185B37AD4CED4653E">
    <w:name w:val="107CCA24A3A4475185B37AD4CED4653E"/>
  </w:style>
  <w:style w:type="paragraph" w:customStyle="1" w:styleId="FFD1B4E6A4E24DA6B714A90E8404B32B">
    <w:name w:val="FFD1B4E6A4E24DA6B714A90E8404B32B"/>
  </w:style>
  <w:style w:type="paragraph" w:customStyle="1" w:styleId="94FDFA47AD294141B3E7A6EA368CA495">
    <w:name w:val="94FDFA47AD294141B3E7A6EA368CA495"/>
  </w:style>
  <w:style w:type="paragraph" w:customStyle="1" w:styleId="EE038A9A533F4D3C9F521D6532D1D9A5">
    <w:name w:val="EE038A9A533F4D3C9F521D6532D1D9A5"/>
  </w:style>
  <w:style w:type="paragraph" w:customStyle="1" w:styleId="C0494B49A2804021BBD3077E9746275F">
    <w:name w:val="C0494B49A2804021BBD3077E9746275F"/>
  </w:style>
  <w:style w:type="paragraph" w:customStyle="1" w:styleId="6FEECE4B825E4BDF81817F655F8BE484">
    <w:name w:val="6FEECE4B825E4BDF81817F655F8BE484"/>
  </w:style>
  <w:style w:type="paragraph" w:customStyle="1" w:styleId="DBD169F96C414901931697628CF14696">
    <w:name w:val="DBD169F96C414901931697628CF14696"/>
  </w:style>
  <w:style w:type="paragraph" w:customStyle="1" w:styleId="033DF6DEEB2B436983708A96436FD44D">
    <w:name w:val="033DF6DEEB2B436983708A96436FD44D"/>
  </w:style>
  <w:style w:type="paragraph" w:customStyle="1" w:styleId="47F124D499FD47979458C7C9C6448D9F">
    <w:name w:val="47F124D499FD47979458C7C9C6448D9F"/>
  </w:style>
  <w:style w:type="paragraph" w:customStyle="1" w:styleId="B3A4F891D24D4F57B5566D0D50560796">
    <w:name w:val="B3A4F891D24D4F57B5566D0D50560796"/>
  </w:style>
  <w:style w:type="paragraph" w:customStyle="1" w:styleId="63AE78F50A61472DAAAF74466F8DE56A">
    <w:name w:val="63AE78F50A61472DAAAF74466F8DE56A"/>
  </w:style>
  <w:style w:type="paragraph" w:customStyle="1" w:styleId="45926CEDA15E4CE3B45D51024BCB10BD">
    <w:name w:val="45926CEDA15E4CE3B45D51024BCB10BD"/>
  </w:style>
  <w:style w:type="paragraph" w:customStyle="1" w:styleId="8C966605CD484B449715C1BF2112F0CB">
    <w:name w:val="8C966605CD484B449715C1BF2112F0CB"/>
  </w:style>
  <w:style w:type="paragraph" w:customStyle="1" w:styleId="091A79024E5F4BD9BC35B1A1B6E8362C">
    <w:name w:val="091A79024E5F4BD9BC35B1A1B6E8362C"/>
  </w:style>
  <w:style w:type="paragraph" w:customStyle="1" w:styleId="EC3049FC4D8A4AF8A9B29B0EF0647E24">
    <w:name w:val="EC3049FC4D8A4AF8A9B29B0EF0647E24"/>
  </w:style>
  <w:style w:type="paragraph" w:customStyle="1" w:styleId="4EF5F95F975D4171BFD652847A94FF6F">
    <w:name w:val="4EF5F95F975D4171BFD652847A94FF6F"/>
  </w:style>
  <w:style w:type="paragraph" w:customStyle="1" w:styleId="1BFB14C8809D4A54AC9A9AD1D839B65F">
    <w:name w:val="1BFB14C8809D4A54AC9A9AD1D839B65F"/>
  </w:style>
  <w:style w:type="paragraph" w:customStyle="1" w:styleId="A95B73F2729B43929191535CD0DE81F4">
    <w:name w:val="A95B73F2729B43929191535CD0DE81F4"/>
  </w:style>
  <w:style w:type="paragraph" w:customStyle="1" w:styleId="E42C1BC922CE44DA97AB014A7F8F08F6">
    <w:name w:val="E42C1BC922CE44DA97AB014A7F8F08F6"/>
  </w:style>
  <w:style w:type="paragraph" w:customStyle="1" w:styleId="400E7A62D1B24F0B876EF29C7BB92324">
    <w:name w:val="400E7A62D1B24F0B876EF29C7BB92324"/>
  </w:style>
  <w:style w:type="paragraph" w:customStyle="1" w:styleId="864F499919B846F78F26DC7D6BAE352B">
    <w:name w:val="864F499919B846F78F26DC7D6BAE352B"/>
  </w:style>
  <w:style w:type="paragraph" w:customStyle="1" w:styleId="6FE7F7D3524C4CFA879998B0974F6544">
    <w:name w:val="6FE7F7D3524C4CFA879998B0974F6544"/>
  </w:style>
  <w:style w:type="paragraph" w:customStyle="1" w:styleId="ED2B991D81384187B11F4BB7AC48BF83">
    <w:name w:val="ED2B991D81384187B11F4BB7AC48BF83"/>
  </w:style>
  <w:style w:type="paragraph" w:customStyle="1" w:styleId="E4976D5B18DD4EE6898FDD45BDB127CC">
    <w:name w:val="E4976D5B18DD4EE6898FDD45BDB127CC"/>
  </w:style>
  <w:style w:type="paragraph" w:customStyle="1" w:styleId="33EE0BDB1E53490498D1F870EB905526">
    <w:name w:val="33EE0BDB1E53490498D1F870EB905526"/>
  </w:style>
  <w:style w:type="paragraph" w:customStyle="1" w:styleId="9A170EEA6ACB4BCDBA4AF0D9A67E820E">
    <w:name w:val="9A170EEA6ACB4BCDBA4AF0D9A67E820E"/>
  </w:style>
  <w:style w:type="paragraph" w:customStyle="1" w:styleId="F210EFEA1FEE4423BA539D1D1A041ECD">
    <w:name w:val="F210EFEA1FEE4423BA539D1D1A041ECD"/>
  </w:style>
  <w:style w:type="paragraph" w:customStyle="1" w:styleId="7B120034AE9C401EBC79E3B002B37870">
    <w:name w:val="7B120034AE9C401EBC79E3B002B37870"/>
  </w:style>
  <w:style w:type="paragraph" w:customStyle="1" w:styleId="8995C2FBBDEE4E159F45230CB8535BA4">
    <w:name w:val="8995C2FBBDEE4E159F45230CB8535BA4"/>
  </w:style>
  <w:style w:type="paragraph" w:customStyle="1" w:styleId="09E0E394282F4B308725B0C72682CBD4">
    <w:name w:val="09E0E394282F4B308725B0C72682CBD4"/>
  </w:style>
  <w:style w:type="paragraph" w:customStyle="1" w:styleId="A7AEE487B00349C1A1DD52BB4F80FC74">
    <w:name w:val="A7AEE487B00349C1A1DD52BB4F80FC74"/>
  </w:style>
  <w:style w:type="paragraph" w:customStyle="1" w:styleId="B2353A902BDA493F87AEA76FE32F42A2">
    <w:name w:val="B2353A902BDA493F87AEA76FE32F42A2"/>
  </w:style>
  <w:style w:type="paragraph" w:customStyle="1" w:styleId="D917CB9A65C7485CA5418D4A3A305B45">
    <w:name w:val="D917CB9A65C7485CA5418D4A3A305B45"/>
  </w:style>
  <w:style w:type="paragraph" w:customStyle="1" w:styleId="E64E345ED8384F9DBE8B68BE77D2A566">
    <w:name w:val="E64E345ED8384F9DBE8B68BE77D2A566"/>
  </w:style>
  <w:style w:type="paragraph" w:customStyle="1" w:styleId="8F2E4D122BFE4BE8A0648911B2A7C9B2">
    <w:name w:val="8F2E4D122BFE4BE8A0648911B2A7C9B2"/>
  </w:style>
  <w:style w:type="paragraph" w:customStyle="1" w:styleId="65772510641947409F3582C6F18776B8">
    <w:name w:val="65772510641947409F3582C6F18776B8"/>
  </w:style>
  <w:style w:type="paragraph" w:customStyle="1" w:styleId="29E990E3C4DF444A99BF01E41B74AA62">
    <w:name w:val="29E990E3C4DF444A99BF01E41B74AA62"/>
  </w:style>
  <w:style w:type="paragraph" w:customStyle="1" w:styleId="B9E83FF544E846FBB8F00C9CBF5F5286">
    <w:name w:val="B9E83FF544E846FBB8F00C9CBF5F5286"/>
  </w:style>
  <w:style w:type="paragraph" w:customStyle="1" w:styleId="DC41940F900B4124B7D876BD4D4B3A9D">
    <w:name w:val="DC41940F900B4124B7D876BD4D4B3A9D"/>
  </w:style>
  <w:style w:type="paragraph" w:customStyle="1" w:styleId="050D50F8F5BE4DBCA7A62C49E4A2DA16">
    <w:name w:val="050D50F8F5BE4DBCA7A62C49E4A2DA16"/>
  </w:style>
  <w:style w:type="paragraph" w:customStyle="1" w:styleId="090EF06B5370432BA94705CBD1E78346">
    <w:name w:val="090EF06B5370432BA94705CBD1E78346"/>
  </w:style>
  <w:style w:type="paragraph" w:customStyle="1" w:styleId="C2F562395B6446E5B5FD87786E7B523B">
    <w:name w:val="C2F562395B6446E5B5FD87786E7B523B"/>
  </w:style>
  <w:style w:type="paragraph" w:customStyle="1" w:styleId="D3B7D24C17A84210BC5BF8A6BC573405">
    <w:name w:val="D3B7D24C17A84210BC5BF8A6BC573405"/>
  </w:style>
  <w:style w:type="paragraph" w:customStyle="1" w:styleId="FB7A158C7C4B43D8B14B1E2EF696BE37">
    <w:name w:val="FB7A158C7C4B43D8B14B1E2EF696BE37"/>
  </w:style>
  <w:style w:type="paragraph" w:customStyle="1" w:styleId="4D2C84D2801F4021BE489FA3E0219B26">
    <w:name w:val="4D2C84D2801F4021BE489FA3E0219B26"/>
  </w:style>
  <w:style w:type="paragraph" w:customStyle="1" w:styleId="1B3DE72947634F3685C603CD6A09D219">
    <w:name w:val="1B3DE72947634F3685C603CD6A09D219"/>
  </w:style>
  <w:style w:type="paragraph" w:customStyle="1" w:styleId="27BFC293C2814CECBC65CD2109A26DCD">
    <w:name w:val="27BFC293C2814CECBC65CD2109A26DCD"/>
  </w:style>
  <w:style w:type="paragraph" w:customStyle="1" w:styleId="396BD113920F42738603037B210E8395">
    <w:name w:val="396BD113920F42738603037B210E8395"/>
  </w:style>
  <w:style w:type="paragraph" w:customStyle="1" w:styleId="D7FD5B489E354752A3E39B0025EA1A36">
    <w:name w:val="D7FD5B489E354752A3E39B0025EA1A36"/>
  </w:style>
  <w:style w:type="paragraph" w:customStyle="1" w:styleId="A711804B21834103AFC209E123B53D25">
    <w:name w:val="A711804B21834103AFC209E123B53D25"/>
  </w:style>
  <w:style w:type="paragraph" w:customStyle="1" w:styleId="024BA9BC2BD7419586BF56139A5F3BAE">
    <w:name w:val="024BA9BC2BD7419586BF56139A5F3BAE"/>
  </w:style>
  <w:style w:type="paragraph" w:customStyle="1" w:styleId="DC159554648F4C73ACD0FCA609108C9E">
    <w:name w:val="DC159554648F4C73ACD0FCA609108C9E"/>
  </w:style>
  <w:style w:type="paragraph" w:customStyle="1" w:styleId="DE623201141A40DF82D22478D446D00C">
    <w:name w:val="DE623201141A40DF82D22478D446D00C"/>
  </w:style>
  <w:style w:type="paragraph" w:customStyle="1" w:styleId="72B3525A13F4420BA7104D12A5BAE081">
    <w:name w:val="72B3525A13F4420BA7104D12A5BAE081"/>
  </w:style>
  <w:style w:type="paragraph" w:customStyle="1" w:styleId="68AF0A43FAEC4139A2AB5975D27DFA09">
    <w:name w:val="68AF0A43FAEC4139A2AB5975D27DFA09"/>
  </w:style>
  <w:style w:type="paragraph" w:customStyle="1" w:styleId="6E4BF11E68CE47EFA30933620CA72F40">
    <w:name w:val="6E4BF11E68CE47EFA30933620CA72F40"/>
  </w:style>
  <w:style w:type="paragraph" w:customStyle="1" w:styleId="5623F26185AF457FB38A2CE2FC01D8AD">
    <w:name w:val="5623F26185AF457FB38A2CE2FC01D8AD"/>
  </w:style>
  <w:style w:type="paragraph" w:customStyle="1" w:styleId="A8ABE36204B64C93B0101E1D35ECF6F6">
    <w:name w:val="A8ABE36204B64C93B0101E1D35ECF6F6"/>
  </w:style>
  <w:style w:type="paragraph" w:customStyle="1" w:styleId="FB60D26B33BB40C180D1DB88CA22BAD9">
    <w:name w:val="FB60D26B33BB40C180D1DB88CA22BAD9"/>
  </w:style>
  <w:style w:type="paragraph" w:customStyle="1" w:styleId="8EFEBAB4C5FF4C9BBDE2FADC1E6CA0F5">
    <w:name w:val="8EFEBAB4C5FF4C9BBDE2FADC1E6CA0F5"/>
  </w:style>
  <w:style w:type="paragraph" w:customStyle="1" w:styleId="309896AB2FB144ACBCB9F0363CF1B482">
    <w:name w:val="309896AB2FB144ACBCB9F0363CF1B482"/>
  </w:style>
  <w:style w:type="paragraph" w:customStyle="1" w:styleId="FB38888365D4486F9D5B28C4E535E496">
    <w:name w:val="FB38888365D4486F9D5B28C4E535E496"/>
  </w:style>
  <w:style w:type="paragraph" w:customStyle="1" w:styleId="4BE4F7D3C2194C5A94FE45E93E9D0C6E">
    <w:name w:val="4BE4F7D3C2194C5A94FE45E93E9D0C6E"/>
  </w:style>
  <w:style w:type="paragraph" w:customStyle="1" w:styleId="B73EFD549C1540C090F5B90187E6B108">
    <w:name w:val="B73EFD549C1540C090F5B90187E6B108"/>
  </w:style>
  <w:style w:type="paragraph" w:customStyle="1" w:styleId="68CC04BA57964B61A92F6AA579EE91DA">
    <w:name w:val="68CC04BA57964B61A92F6AA579EE91DA"/>
  </w:style>
  <w:style w:type="paragraph" w:customStyle="1" w:styleId="94555DB1CD0E49D2BD72A3ED61C3DFA7">
    <w:name w:val="94555DB1CD0E49D2BD72A3ED61C3DFA7"/>
  </w:style>
  <w:style w:type="paragraph" w:customStyle="1" w:styleId="7709C578C16344EF9B8893ED24F39D3E">
    <w:name w:val="7709C578C16344EF9B8893ED24F39D3E"/>
  </w:style>
  <w:style w:type="paragraph" w:customStyle="1" w:styleId="CFC49F378E0148D0A16DD6C23290BA9E">
    <w:name w:val="CFC49F378E0148D0A16DD6C23290BA9E"/>
  </w:style>
  <w:style w:type="paragraph" w:customStyle="1" w:styleId="4F96AAD40B744BFD9522EE253B42D1E2">
    <w:name w:val="4F96AAD40B744BFD9522EE253B42D1E2"/>
  </w:style>
  <w:style w:type="paragraph" w:customStyle="1" w:styleId="8479BF45EF8946A78434DF735392D1CC">
    <w:name w:val="8479BF45EF8946A78434DF735392D1CC"/>
  </w:style>
  <w:style w:type="paragraph" w:customStyle="1" w:styleId="18AC7AE43DAA4E63B0DBF1902075CAAC">
    <w:name w:val="18AC7AE43DAA4E63B0DBF1902075CAAC"/>
  </w:style>
  <w:style w:type="paragraph" w:customStyle="1" w:styleId="0201E5D7B8E142F9869D46ADFC250ABE">
    <w:name w:val="0201E5D7B8E142F9869D46ADFC250ABE"/>
  </w:style>
  <w:style w:type="paragraph" w:customStyle="1" w:styleId="CCFC2854C203474089D2B46B88FD86D4">
    <w:name w:val="CCFC2854C203474089D2B46B88FD86D4"/>
  </w:style>
  <w:style w:type="paragraph" w:customStyle="1" w:styleId="7C3C00DEB0F5467AB5F07A2893EBC873">
    <w:name w:val="7C3C00DEB0F5467AB5F07A2893EBC873"/>
  </w:style>
  <w:style w:type="paragraph" w:customStyle="1" w:styleId="8234FEEEA6B64FACB3F7A8DFEC93AF67">
    <w:name w:val="8234FEEEA6B64FACB3F7A8DFEC93AF67"/>
  </w:style>
  <w:style w:type="paragraph" w:customStyle="1" w:styleId="34260DBAE9054963B4BC611D97DACA3C">
    <w:name w:val="34260DBAE9054963B4BC611D97DACA3C"/>
  </w:style>
  <w:style w:type="paragraph" w:customStyle="1" w:styleId="6159E8DEF7F04884AEF82632B90534CA">
    <w:name w:val="6159E8DEF7F04884AEF82632B90534CA"/>
  </w:style>
  <w:style w:type="paragraph" w:customStyle="1" w:styleId="6F4C68703C6B40759AEAB3E6B2706F75">
    <w:name w:val="6F4C68703C6B40759AEAB3E6B2706F75"/>
  </w:style>
  <w:style w:type="paragraph" w:customStyle="1" w:styleId="B2D6E69CD0D44AABBBE0F9BC182D4048">
    <w:name w:val="B2D6E69CD0D44AABBBE0F9BC182D4048"/>
  </w:style>
  <w:style w:type="paragraph" w:customStyle="1" w:styleId="7A6C230BA45D4C6EA0604562A9432357">
    <w:name w:val="7A6C230BA45D4C6EA0604562A94323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Beezy</dc:creator>
  <cp:keywords/>
  <dc:description/>
  <cp:lastModifiedBy>Alfred Adjei</cp:lastModifiedBy>
  <cp:revision>5</cp:revision>
  <dcterms:created xsi:type="dcterms:W3CDTF">2018-03-02T10:07:00Z</dcterms:created>
  <dcterms:modified xsi:type="dcterms:W3CDTF">2018-03-02T12:19:00Z</dcterms:modified>
  <cp:version/>
</cp:coreProperties>
</file>