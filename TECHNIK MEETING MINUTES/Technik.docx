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457A73" w:rsidP="00457A73">
            <w:pPr>
              <w:pStyle w:val="Title"/>
            </w:pPr>
            <w:proofErr w:type="spellStart"/>
            <w:r>
              <w:t>Technik</w:t>
            </w:r>
            <w:proofErr w:type="spellEnd"/>
          </w:p>
        </w:tc>
        <w:tc>
          <w:tcPr>
            <w:tcW w:w="2574" w:type="dxa"/>
            <w:vAlign w:val="bottom"/>
          </w:tcPr>
          <w:p w:rsidR="00D62E01" w:rsidRPr="00D60069" w:rsidRDefault="00066A59">
            <w:pPr>
              <w:pStyle w:val="Heading3"/>
            </w:pPr>
            <w:r>
              <w:t>26-01-2018</w:t>
            </w:r>
          </w:p>
          <w:p w:rsidR="00D62E01" w:rsidRPr="00D60069" w:rsidRDefault="00D62E01">
            <w:pPr>
              <w:pStyle w:val="Heading3"/>
            </w:pPr>
          </w:p>
          <w:p w:rsidR="002B2D13" w:rsidRPr="00D60069" w:rsidRDefault="00991E5B" w:rsidP="00991E5B">
            <w:pPr>
              <w:pStyle w:val="Heading3"/>
            </w:pPr>
            <w:proofErr w:type="spellStart"/>
            <w:r>
              <w:t>Kojo’s</w:t>
            </w:r>
            <w:proofErr w:type="spellEnd"/>
            <w:r>
              <w:t xml:space="preserve"> Room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7C660EF0E1314A18BE72AB2D0D7AC6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457A73" w:rsidP="00457A73">
            <w:pPr>
              <w:spacing w:after="80"/>
            </w:pPr>
            <w:proofErr w:type="spellStart"/>
            <w:r>
              <w:t>Richael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B6507A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CBB2C6781C95432CA1C01AB1949BA9B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457A73" w:rsidP="00457A73">
            <w:pPr>
              <w:spacing w:after="80"/>
            </w:pPr>
            <w:r>
              <w:t>Official</w:t>
            </w:r>
          </w:p>
        </w:tc>
      </w:tr>
      <w:tr w:rsidR="002B2D13" w:rsidRPr="00D60069" w:rsidTr="00E048B4">
        <w:sdt>
          <w:sdtPr>
            <w:id w:val="-906145096"/>
            <w:placeholder>
              <w:docPart w:val="E957CF25554E4019A0F47683C9929E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D60069" w:rsidRDefault="00457A73" w:rsidP="00457A73">
            <w:pPr>
              <w:spacing w:after="80"/>
            </w:pPr>
            <w:proofErr w:type="spellStart"/>
            <w:r>
              <w:t>Richael</w:t>
            </w:r>
            <w:proofErr w:type="spellEnd"/>
          </w:p>
        </w:tc>
        <w:tc>
          <w:tcPr>
            <w:tcW w:w="1779" w:type="dxa"/>
          </w:tcPr>
          <w:p w:rsidR="002B2D13" w:rsidRPr="00D60069" w:rsidRDefault="00B6507A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016678B8DDB04ADFBF8CCBA554A7D56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457A73" w:rsidP="00457A73">
            <w:pPr>
              <w:spacing w:after="80"/>
            </w:pPr>
            <w:r>
              <w:t>Fidel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B6507A">
            <w:pPr>
              <w:pStyle w:val="Heading2"/>
            </w:pPr>
            <w:sdt>
              <w:sdtPr>
                <w:id w:val="1643469904"/>
                <w:placeholder>
                  <w:docPart w:val="ACB0B177649E49C09CDB4D9482576BE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457A73" w:rsidP="00457A73">
            <w:proofErr w:type="spellStart"/>
            <w:r>
              <w:t>Richael,Alfred,Selorm,Kojo,Fidel</w:t>
            </w:r>
            <w:proofErr w:type="spellEnd"/>
          </w:p>
        </w:tc>
      </w:tr>
    </w:tbl>
    <w:sdt>
      <w:sdtPr>
        <w:id w:val="-2901889"/>
        <w:placeholder>
          <w:docPart w:val="EEA466966E064F4BBD8373BEB46042DE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32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</w:tblGrid>
      <w:tr w:rsidR="00E2017F" w:rsidRPr="00D60069" w:rsidTr="00E2017F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E2017F" w:rsidRPr="00D60069" w:rsidRDefault="00B6507A">
            <w:pPr>
              <w:pStyle w:val="Heading2"/>
            </w:pPr>
            <w:sdt>
              <w:sdtPr>
                <w:id w:val="90904773"/>
                <w:placeholder>
                  <w:docPart w:val="F007AB723DBE4E5FAFD10916A4756162"/>
                </w:placeholder>
                <w:temporary/>
                <w:showingPlcHdr/>
                <w15:appearance w15:val="hidden"/>
              </w:sdtPr>
              <w:sdtEndPr/>
              <w:sdtContent>
                <w:r w:rsidR="00E2017F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E2017F" w:rsidRPr="00D60069" w:rsidRDefault="00E2017F" w:rsidP="00457A73">
            <w:r>
              <w:t>Requirements of Application</w:t>
            </w:r>
          </w:p>
        </w:tc>
      </w:tr>
    </w:tbl>
    <w:p w:rsidR="002B2D13" w:rsidRPr="00D60069" w:rsidRDefault="00B6507A">
      <w:pPr>
        <w:pStyle w:val="Heading4"/>
      </w:pPr>
      <w:sdt>
        <w:sdtPr>
          <w:id w:val="-391195506"/>
          <w:placeholder>
            <w:docPart w:val="FAE658E835154C5198ABECC865A23104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2B2D13" w:rsidRPr="00D60069" w:rsidRDefault="00457A73">
      <w:r>
        <w:t>The app requirements and the various aspects and functionality of the app. That is the screens and database information as well as the capabilities.</w:t>
      </w:r>
    </w:p>
    <w:p w:rsidR="002B2D13" w:rsidRPr="00D60069" w:rsidRDefault="00B6507A">
      <w:pPr>
        <w:pStyle w:val="Heading4"/>
      </w:pPr>
      <w:sdt>
        <w:sdtPr>
          <w:id w:val="1574465788"/>
          <w:placeholder>
            <w:docPart w:val="7A235D3C6C7B4E6B80EF8B533E132343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2B2D13" w:rsidRPr="00D60069" w:rsidRDefault="00457A73">
      <w:r>
        <w:t>Requirements, information we deemed needed and various functionalities were decided. Also interviews for requirements were to be conducted before the next meeting.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:rsidR="002B2D13" w:rsidRPr="00D60069" w:rsidRDefault="00B6507A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4387ED004DF14C5780D7476679DFB90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:rsidR="002B2D13" w:rsidRPr="00D60069" w:rsidRDefault="00B6507A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4085DC51F4C247F483EF9ECDE8FA70B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:rsidR="002B2D13" w:rsidRPr="00D60069" w:rsidRDefault="00B6507A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3C4FCA04E0524E34A2E18A15687E959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457A73" w:rsidP="00457A73">
            <w:pPr>
              <w:pStyle w:val="ListBullet"/>
              <w:spacing w:after="80"/>
            </w:pPr>
            <w:r>
              <w:t>Conduction of requirements interviews</w:t>
            </w:r>
          </w:p>
        </w:tc>
        <w:tc>
          <w:tcPr>
            <w:tcW w:w="3060" w:type="dxa"/>
          </w:tcPr>
          <w:p w:rsidR="002B2D13" w:rsidRPr="00D60069" w:rsidRDefault="00457A73" w:rsidP="00D60069">
            <w:pPr>
              <w:spacing w:after="80"/>
            </w:pPr>
            <w:proofErr w:type="spellStart"/>
            <w:r>
              <w:t>Richael,Alfred,Selorm,Kojo,Fidel</w:t>
            </w:r>
            <w:proofErr w:type="spellEnd"/>
          </w:p>
        </w:tc>
        <w:tc>
          <w:tcPr>
            <w:tcW w:w="1854" w:type="dxa"/>
          </w:tcPr>
          <w:p w:rsidR="002B2D13" w:rsidRPr="00D60069" w:rsidRDefault="00457A73" w:rsidP="00457A73">
            <w:pPr>
              <w:spacing w:after="80"/>
            </w:pPr>
            <w:r>
              <w:t>Before next meeting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:rsidTr="00D62E01">
        <w:tc>
          <w:tcPr>
            <w:tcW w:w="1620" w:type="dxa"/>
          </w:tcPr>
          <w:bookmarkEnd w:id="1"/>
          <w:p w:rsidR="00D62E01" w:rsidRPr="00D60069" w:rsidRDefault="00B6507A" w:rsidP="006344A8">
            <w:pPr>
              <w:pStyle w:val="Heading2"/>
            </w:pPr>
            <w:sdt>
              <w:sdtPr>
                <w:id w:val="113951409"/>
                <w:placeholder>
                  <w:docPart w:val="DC28293F6FA84773A9749C23738F3C5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62E01" w:rsidRPr="00D60069" w:rsidRDefault="00BD6006" w:rsidP="00BD6006">
            <w:r>
              <w:t>Creation of sub-groups</w:t>
            </w:r>
          </w:p>
        </w:tc>
        <w:tc>
          <w:tcPr>
            <w:tcW w:w="1324" w:type="dxa"/>
          </w:tcPr>
          <w:p w:rsidR="00D62E01" w:rsidRPr="00D60069" w:rsidRDefault="00D62E01" w:rsidP="006344A8">
            <w:pPr>
              <w:pStyle w:val="Heading2"/>
            </w:pPr>
          </w:p>
        </w:tc>
        <w:tc>
          <w:tcPr>
            <w:tcW w:w="2310" w:type="dxa"/>
          </w:tcPr>
          <w:p w:rsidR="00D62E01" w:rsidRPr="00D60069" w:rsidRDefault="00D62E01" w:rsidP="006344A8"/>
        </w:tc>
      </w:tr>
    </w:tbl>
    <w:p w:rsidR="00D62E01" w:rsidRPr="00D60069" w:rsidRDefault="00B6507A" w:rsidP="00D62E01">
      <w:pPr>
        <w:pStyle w:val="Heading4"/>
      </w:pPr>
      <w:sdt>
        <w:sdtPr>
          <w:id w:val="1495455185"/>
          <w:placeholder>
            <w:docPart w:val="1101D1CA83DF4A23A6E789D4004935A5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:rsidR="00D62E01" w:rsidRPr="00D60069" w:rsidRDefault="00BD6006" w:rsidP="00D62E01">
      <w:r>
        <w:t xml:space="preserve">Various sub-groups were needed in the team to work on different sections of the application. </w:t>
      </w:r>
      <w:proofErr w:type="spellStart"/>
      <w:proofErr w:type="gramStart"/>
      <w:r>
        <w:t>Namely;UI</w:t>
      </w:r>
      <w:proofErr w:type="gramEnd"/>
      <w:r>
        <w:t>,UX,API</w:t>
      </w:r>
      <w:proofErr w:type="spellEnd"/>
      <w:r>
        <w:t xml:space="preserve"> and Database’</w:t>
      </w:r>
    </w:p>
    <w:p w:rsidR="00D62E01" w:rsidRPr="00D60069" w:rsidRDefault="00B6507A" w:rsidP="00D62E01">
      <w:pPr>
        <w:pStyle w:val="Heading4"/>
      </w:pPr>
      <w:sdt>
        <w:sdtPr>
          <w:id w:val="-1295436725"/>
          <w:placeholder>
            <w:docPart w:val="711D892E296E490AB15A3BF90D5FDA36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:rsidR="00D62E01" w:rsidRPr="00D60069" w:rsidRDefault="00BD6006" w:rsidP="00D62E01">
      <w:r>
        <w:t xml:space="preserve">UI and UX were put together with the group members being </w:t>
      </w:r>
      <w:proofErr w:type="spellStart"/>
      <w:r>
        <w:t>Richael</w:t>
      </w:r>
      <w:proofErr w:type="spellEnd"/>
      <w:r>
        <w:t>, Alfred and Fidel. The API and Database groups</w:t>
      </w:r>
      <w:r w:rsidR="00CC037F">
        <w:t xml:space="preserve"> were put together with its mem</w:t>
      </w:r>
      <w:r>
        <w:t xml:space="preserve">bers being </w:t>
      </w:r>
      <w:proofErr w:type="spellStart"/>
      <w:r>
        <w:t>Kojo</w:t>
      </w:r>
      <w:proofErr w:type="spellEnd"/>
      <w:r>
        <w:t xml:space="preserve"> and </w:t>
      </w:r>
      <w:proofErr w:type="spellStart"/>
      <w:r>
        <w:t>Selorm</w:t>
      </w:r>
      <w:proofErr w:type="spellEnd"/>
      <w:r>
        <w:t>.</w:t>
      </w:r>
    </w:p>
    <w:tbl>
      <w:tblPr>
        <w:tblStyle w:val="GridTable1Light"/>
        <w:tblW w:w="4956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220"/>
        <w:gridCol w:w="3060"/>
        <w:gridCol w:w="1854"/>
      </w:tblGrid>
      <w:tr w:rsidR="00D60069" w:rsidRPr="00D60069" w:rsidTr="00E2017F">
        <w:trPr>
          <w:tblHeader/>
        </w:trPr>
        <w:tc>
          <w:tcPr>
            <w:tcW w:w="5220" w:type="dxa"/>
            <w:vAlign w:val="bottom"/>
          </w:tcPr>
          <w:p w:rsidR="00D60069" w:rsidRPr="00D60069" w:rsidRDefault="00B6507A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7C80D372B1634E00957B51E86DB0387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D60069" w:rsidRPr="00D60069" w:rsidRDefault="00B6507A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A9E8D232818D4748A468E304C9CDB3F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D60069" w:rsidRPr="00D60069" w:rsidRDefault="00B6507A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F803D4CCE45A42298ECA31EDF2D7D9D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:rsidTr="00E2017F">
        <w:tc>
          <w:tcPr>
            <w:tcW w:w="5220" w:type="dxa"/>
          </w:tcPr>
          <w:p w:rsidR="00D60069" w:rsidRPr="00D60069" w:rsidRDefault="00BD6006" w:rsidP="00BD6006">
            <w:pPr>
              <w:pStyle w:val="ListBullet"/>
              <w:spacing w:after="80"/>
            </w:pPr>
            <w:r>
              <w:t>Creation of UI and UX</w:t>
            </w:r>
          </w:p>
        </w:tc>
        <w:tc>
          <w:tcPr>
            <w:tcW w:w="3060" w:type="dxa"/>
          </w:tcPr>
          <w:p w:rsidR="00D60069" w:rsidRPr="00D60069" w:rsidRDefault="00BD6006" w:rsidP="00BD6006">
            <w:pPr>
              <w:spacing w:after="80"/>
            </w:pPr>
            <w:proofErr w:type="spellStart"/>
            <w:r>
              <w:t>Richael,Alfred,Fidel</w:t>
            </w:r>
            <w:proofErr w:type="spellEnd"/>
          </w:p>
        </w:tc>
        <w:tc>
          <w:tcPr>
            <w:tcW w:w="1854" w:type="dxa"/>
          </w:tcPr>
          <w:p w:rsidR="00D60069" w:rsidRPr="00D60069" w:rsidRDefault="00BD6006" w:rsidP="00BD6006">
            <w:pPr>
              <w:spacing w:after="80"/>
            </w:pPr>
            <w:r>
              <w:t>Before final presentation</w:t>
            </w:r>
            <w:r w:rsidR="00E2017F">
              <w:t>.</w:t>
            </w:r>
          </w:p>
        </w:tc>
      </w:tr>
      <w:tr w:rsidR="00D60069" w:rsidRPr="00D60069" w:rsidTr="00E2017F">
        <w:tc>
          <w:tcPr>
            <w:tcW w:w="5220" w:type="dxa"/>
          </w:tcPr>
          <w:p w:rsidR="00D60069" w:rsidRPr="00D60069" w:rsidRDefault="00BD6006" w:rsidP="00BD6006">
            <w:pPr>
              <w:pStyle w:val="ListBullet"/>
              <w:spacing w:after="80"/>
            </w:pPr>
            <w:r>
              <w:t>Creation of Database and API</w:t>
            </w:r>
          </w:p>
        </w:tc>
        <w:tc>
          <w:tcPr>
            <w:tcW w:w="3060" w:type="dxa"/>
          </w:tcPr>
          <w:p w:rsidR="00D60069" w:rsidRPr="00D60069" w:rsidRDefault="00BD6006" w:rsidP="00BD6006">
            <w:pPr>
              <w:spacing w:after="80"/>
            </w:pPr>
            <w:proofErr w:type="spellStart"/>
            <w:r>
              <w:t>Kojo,Selorm</w:t>
            </w:r>
            <w:proofErr w:type="spellEnd"/>
          </w:p>
        </w:tc>
        <w:tc>
          <w:tcPr>
            <w:tcW w:w="1854" w:type="dxa"/>
          </w:tcPr>
          <w:p w:rsidR="00D60069" w:rsidRPr="00D60069" w:rsidRDefault="00BD6006" w:rsidP="00BD6006">
            <w:pPr>
              <w:spacing w:after="80"/>
            </w:pPr>
            <w:r>
              <w:t>Before final presentation.</w:t>
            </w:r>
            <w:r w:rsidR="00E2017F">
              <w:t>.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:rsidTr="006344A8">
        <w:tc>
          <w:tcPr>
            <w:tcW w:w="1620" w:type="dxa"/>
          </w:tcPr>
          <w:p w:rsidR="00D62E01" w:rsidRPr="00D60069" w:rsidRDefault="00B6507A" w:rsidP="006344A8">
            <w:pPr>
              <w:pStyle w:val="Heading2"/>
            </w:pPr>
            <w:sdt>
              <w:sdtPr>
                <w:id w:val="885458630"/>
                <w:placeholder>
                  <w:docPart w:val="796F035BFAE74B01AD21AEB3CFF5A46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62E01" w:rsidRPr="00D60069" w:rsidRDefault="00BD6006" w:rsidP="00BD6006">
            <w:r>
              <w:t>Programming Languages</w:t>
            </w:r>
          </w:p>
        </w:tc>
        <w:tc>
          <w:tcPr>
            <w:tcW w:w="1324" w:type="dxa"/>
          </w:tcPr>
          <w:p w:rsidR="00D62E01" w:rsidRPr="00D60069" w:rsidRDefault="00D62E01" w:rsidP="006344A8">
            <w:pPr>
              <w:pStyle w:val="Heading2"/>
            </w:pPr>
          </w:p>
        </w:tc>
        <w:tc>
          <w:tcPr>
            <w:tcW w:w="2310" w:type="dxa"/>
          </w:tcPr>
          <w:p w:rsidR="00D62E01" w:rsidRPr="00D60069" w:rsidRDefault="00D62E01" w:rsidP="006344A8"/>
        </w:tc>
      </w:tr>
    </w:tbl>
    <w:p w:rsidR="00D62E01" w:rsidRPr="00D60069" w:rsidRDefault="00B6507A" w:rsidP="00D62E01">
      <w:pPr>
        <w:pStyle w:val="Heading4"/>
      </w:pPr>
      <w:sdt>
        <w:sdtPr>
          <w:id w:val="-98801915"/>
          <w:placeholder>
            <w:docPart w:val="A28D476B5CD840D795E0240D7363CAB0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:rsidR="00D62E01" w:rsidRPr="00D60069" w:rsidRDefault="005C61EF" w:rsidP="00D62E01">
      <w:r>
        <w:t xml:space="preserve">Different languages were needed to code the different sections of the app. </w:t>
      </w:r>
      <w:r w:rsidR="00DE2EF2">
        <w:t>Intended target audience and capabilities of the languages were a major influence.</w:t>
      </w:r>
    </w:p>
    <w:p w:rsidR="00D62E01" w:rsidRPr="00D60069" w:rsidRDefault="00B6507A" w:rsidP="00D62E01">
      <w:pPr>
        <w:pStyle w:val="Heading4"/>
      </w:pPr>
      <w:sdt>
        <w:sdtPr>
          <w:id w:val="-1388485399"/>
          <w:placeholder>
            <w:docPart w:val="A279621C0BC448728C0837B413E18007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:rsidR="00D62E01" w:rsidRPr="00D60069" w:rsidRDefault="00DE2EF2" w:rsidP="00D62E01">
      <w:r>
        <w:t>React Native</w:t>
      </w:r>
      <w:bookmarkStart w:id="6" w:name="_GoBack"/>
      <w:bookmarkEnd w:id="6"/>
      <w:r>
        <w:t xml:space="preserve"> was to be used for the front end</w:t>
      </w:r>
      <w:r w:rsidR="00E2017F">
        <w:t xml:space="preserve"> </w:t>
      </w:r>
      <w:r>
        <w:t xml:space="preserve">(UI and UX) to allow use-ability on both Android and IOS platform. Node JS was decided on for the API and MySQL for the database.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:rsidTr="001E0877">
        <w:trPr>
          <w:tblHeader/>
        </w:trPr>
        <w:tc>
          <w:tcPr>
            <w:tcW w:w="5310" w:type="dxa"/>
            <w:vAlign w:val="bottom"/>
          </w:tcPr>
          <w:p w:rsidR="00D60069" w:rsidRPr="00D60069" w:rsidRDefault="00B6507A" w:rsidP="00284200">
            <w:pPr>
              <w:pStyle w:val="Heading2"/>
              <w:spacing w:after="80"/>
              <w:outlineLvl w:val="1"/>
            </w:pPr>
            <w:sdt>
              <w:sdtPr>
                <w:id w:val="-374389350"/>
                <w:placeholder>
                  <w:docPart w:val="66873E2FD6FE4D4AA5B630D3DFFF22A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D60069" w:rsidRPr="00D60069" w:rsidRDefault="00B6507A" w:rsidP="00284200">
            <w:pPr>
              <w:pStyle w:val="Heading2"/>
              <w:spacing w:after="80"/>
              <w:outlineLvl w:val="1"/>
            </w:pPr>
            <w:sdt>
              <w:sdtPr>
                <w:id w:val="1996212571"/>
                <w:placeholder>
                  <w:docPart w:val="35CB42E633B54114AE4D4A4958BFD55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D60069" w:rsidRPr="00D60069" w:rsidRDefault="00B6507A" w:rsidP="00284200">
            <w:pPr>
              <w:pStyle w:val="Heading2"/>
              <w:spacing w:after="80"/>
              <w:outlineLvl w:val="1"/>
            </w:pPr>
            <w:sdt>
              <w:sdtPr>
                <w:id w:val="429936015"/>
                <w:placeholder>
                  <w:docPart w:val="F1DBD6316C5E420CA53324DFFB6442A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DE2EF2" w:rsidP="00DE2EF2">
            <w:pPr>
              <w:pStyle w:val="ListBullet"/>
              <w:spacing w:after="80"/>
            </w:pPr>
            <w:r>
              <w:t>Gain working knowledge of languages to be used.</w:t>
            </w:r>
          </w:p>
        </w:tc>
        <w:tc>
          <w:tcPr>
            <w:tcW w:w="3060" w:type="dxa"/>
          </w:tcPr>
          <w:p w:rsidR="00D60069" w:rsidRPr="00D60069" w:rsidRDefault="00DE2EF2" w:rsidP="00DE2EF2">
            <w:pPr>
              <w:spacing w:after="80"/>
            </w:pPr>
            <w:proofErr w:type="spellStart"/>
            <w:r>
              <w:t>Richael,Alfred,Selorm,Kojo,FIdel</w:t>
            </w:r>
            <w:proofErr w:type="spellEnd"/>
          </w:p>
        </w:tc>
        <w:tc>
          <w:tcPr>
            <w:tcW w:w="1854" w:type="dxa"/>
          </w:tcPr>
          <w:p w:rsidR="00D60069" w:rsidRPr="00D60069" w:rsidRDefault="00DE2EF2" w:rsidP="00DE2EF2">
            <w:pPr>
              <w:spacing w:after="80"/>
            </w:pPr>
            <w:r>
              <w:t>End of February.</w:t>
            </w:r>
          </w:p>
        </w:tc>
      </w:tr>
      <w:tr w:rsidR="00BD6006" w:rsidRPr="00D60069" w:rsidTr="00E30D45">
        <w:trPr>
          <w:trHeight w:val="81"/>
        </w:trPr>
        <w:tc>
          <w:tcPr>
            <w:tcW w:w="5310" w:type="dxa"/>
            <w:tcMar>
              <w:bottom w:w="288" w:type="dxa"/>
            </w:tcMar>
          </w:tcPr>
          <w:p w:rsidR="00BD6006" w:rsidRDefault="00BD6006" w:rsidP="00B101C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3060" w:type="dxa"/>
            <w:tcMar>
              <w:bottom w:w="288" w:type="dxa"/>
            </w:tcMar>
          </w:tcPr>
          <w:p w:rsidR="00BD6006" w:rsidRDefault="00BD6006" w:rsidP="00284200"/>
        </w:tc>
        <w:tc>
          <w:tcPr>
            <w:tcW w:w="1854" w:type="dxa"/>
            <w:tcMar>
              <w:bottom w:w="288" w:type="dxa"/>
            </w:tcMar>
          </w:tcPr>
          <w:p w:rsidR="00BD6006" w:rsidRDefault="00BD6006" w:rsidP="00284200"/>
        </w:tc>
      </w:tr>
    </w:tbl>
    <w:p w:rsidR="002B2D13" w:rsidRPr="00D60069" w:rsidRDefault="002B2D13" w:rsidP="000E43E1">
      <w:pPr>
        <w:pStyle w:val="Heading1"/>
      </w:pPr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07A" w:rsidRDefault="00B6507A">
      <w:pPr>
        <w:spacing w:before="0" w:after="0"/>
      </w:pPr>
      <w:r>
        <w:separator/>
      </w:r>
    </w:p>
  </w:endnote>
  <w:endnote w:type="continuationSeparator" w:id="0">
    <w:p w:rsidR="00B6507A" w:rsidRDefault="00B650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3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07A" w:rsidRDefault="00B6507A">
      <w:pPr>
        <w:spacing w:before="0" w:after="0"/>
      </w:pPr>
      <w:r>
        <w:separator/>
      </w:r>
    </w:p>
  </w:footnote>
  <w:footnote w:type="continuationSeparator" w:id="0">
    <w:p w:rsidR="00B6507A" w:rsidRDefault="00B6507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6D00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73"/>
    <w:rsid w:val="00066A59"/>
    <w:rsid w:val="000E43E1"/>
    <w:rsid w:val="001E0877"/>
    <w:rsid w:val="001E1C74"/>
    <w:rsid w:val="002B2D13"/>
    <w:rsid w:val="0034721D"/>
    <w:rsid w:val="003D5BF7"/>
    <w:rsid w:val="003F257D"/>
    <w:rsid w:val="00457A73"/>
    <w:rsid w:val="005A7328"/>
    <w:rsid w:val="005C61EF"/>
    <w:rsid w:val="006344A8"/>
    <w:rsid w:val="00734EEC"/>
    <w:rsid w:val="007F04FA"/>
    <w:rsid w:val="00991E5B"/>
    <w:rsid w:val="00B101C1"/>
    <w:rsid w:val="00B6507A"/>
    <w:rsid w:val="00BD6006"/>
    <w:rsid w:val="00CC037F"/>
    <w:rsid w:val="00D60069"/>
    <w:rsid w:val="00D62E01"/>
    <w:rsid w:val="00D661EE"/>
    <w:rsid w:val="00DE2EF2"/>
    <w:rsid w:val="00DF207B"/>
    <w:rsid w:val="00E048B4"/>
    <w:rsid w:val="00E2017F"/>
    <w:rsid w:val="00E30D45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D32ECF"/>
  <w15:docId w15:val="{6EFE20C8-19A3-4264-83C9-C1A70190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lock%20Beezy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660EF0E1314A18BE72AB2D0D7AC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DF2AF-06F3-4CFF-BD58-25F199178DA5}"/>
      </w:docPartPr>
      <w:docPartBody>
        <w:p w:rsidR="005D1808" w:rsidRDefault="0071021D">
          <w:pPr>
            <w:pStyle w:val="7C660EF0E1314A18BE72AB2D0D7AC693"/>
          </w:pPr>
          <w:r w:rsidRPr="00E048B4">
            <w:t>Meeting called by:</w:t>
          </w:r>
        </w:p>
      </w:docPartBody>
    </w:docPart>
    <w:docPart>
      <w:docPartPr>
        <w:name w:val="CBB2C6781C95432CA1C01AB1949BA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B8214-08C7-42FA-9B80-75602EFFCDE6}"/>
      </w:docPartPr>
      <w:docPartBody>
        <w:p w:rsidR="005D1808" w:rsidRDefault="0071021D">
          <w:pPr>
            <w:pStyle w:val="CBB2C6781C95432CA1C01AB1949BA9B5"/>
          </w:pPr>
          <w:r w:rsidRPr="00E048B4">
            <w:t>Type of meeting:</w:t>
          </w:r>
        </w:p>
      </w:docPartBody>
    </w:docPart>
    <w:docPart>
      <w:docPartPr>
        <w:name w:val="E957CF25554E4019A0F47683C9929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05494-343B-438F-973D-D9E09A36252C}"/>
      </w:docPartPr>
      <w:docPartBody>
        <w:p w:rsidR="005D1808" w:rsidRDefault="0071021D">
          <w:pPr>
            <w:pStyle w:val="E957CF25554E4019A0F47683C9929E73"/>
          </w:pPr>
          <w:r w:rsidRPr="00E048B4">
            <w:t>Facilitator:</w:t>
          </w:r>
        </w:p>
      </w:docPartBody>
    </w:docPart>
    <w:docPart>
      <w:docPartPr>
        <w:name w:val="016678B8DDB04ADFBF8CCBA554A7D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D01B-B05A-4CFA-8943-11B849924CC1}"/>
      </w:docPartPr>
      <w:docPartBody>
        <w:p w:rsidR="005D1808" w:rsidRDefault="0071021D">
          <w:pPr>
            <w:pStyle w:val="016678B8DDB04ADFBF8CCBA554A7D568"/>
          </w:pPr>
          <w:r w:rsidRPr="00E048B4">
            <w:t>Note taker:</w:t>
          </w:r>
        </w:p>
      </w:docPartBody>
    </w:docPart>
    <w:docPart>
      <w:docPartPr>
        <w:name w:val="ACB0B177649E49C09CDB4D9482576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A19DA-1C2A-4EB7-902A-21333824C398}"/>
      </w:docPartPr>
      <w:docPartBody>
        <w:p w:rsidR="005D1808" w:rsidRDefault="0071021D">
          <w:pPr>
            <w:pStyle w:val="ACB0B177649E49C09CDB4D9482576BEE"/>
          </w:pPr>
          <w:r>
            <w:t>Attendees:</w:t>
          </w:r>
        </w:p>
      </w:docPartBody>
    </w:docPart>
    <w:docPart>
      <w:docPartPr>
        <w:name w:val="EEA466966E064F4BBD8373BEB460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717C7-9377-42C3-8976-AD7C7132CC77}"/>
      </w:docPartPr>
      <w:docPartBody>
        <w:p w:rsidR="005D1808" w:rsidRDefault="0071021D">
          <w:pPr>
            <w:pStyle w:val="EEA466966E064F4BBD8373BEB46042DE"/>
          </w:pPr>
          <w:r>
            <w:t>Minutes</w:t>
          </w:r>
        </w:p>
      </w:docPartBody>
    </w:docPart>
    <w:docPart>
      <w:docPartPr>
        <w:name w:val="FAE658E835154C5198ABECC865A23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C1C9-0BEA-4BDB-B1D6-B0B5280E0895}"/>
      </w:docPartPr>
      <w:docPartBody>
        <w:p w:rsidR="005D1808" w:rsidRDefault="0071021D">
          <w:pPr>
            <w:pStyle w:val="FAE658E835154C5198ABECC865A23104"/>
          </w:pPr>
          <w:r>
            <w:t>Discussion:</w:t>
          </w:r>
        </w:p>
      </w:docPartBody>
    </w:docPart>
    <w:docPart>
      <w:docPartPr>
        <w:name w:val="7A235D3C6C7B4E6B80EF8B533E13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801DD-A292-4DB1-9122-E3C34CE2C225}"/>
      </w:docPartPr>
      <w:docPartBody>
        <w:p w:rsidR="005D1808" w:rsidRDefault="0071021D">
          <w:pPr>
            <w:pStyle w:val="7A235D3C6C7B4E6B80EF8B533E132343"/>
          </w:pPr>
          <w:r>
            <w:t>Conclusions:</w:t>
          </w:r>
        </w:p>
      </w:docPartBody>
    </w:docPart>
    <w:docPart>
      <w:docPartPr>
        <w:name w:val="4387ED004DF14C5780D7476679DFB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48069-F677-4E65-92D7-19ED7E04F66C}"/>
      </w:docPartPr>
      <w:docPartBody>
        <w:p w:rsidR="005D1808" w:rsidRDefault="0071021D">
          <w:pPr>
            <w:pStyle w:val="4387ED004DF14C5780D7476679DFB907"/>
          </w:pPr>
          <w:r>
            <w:t>Action items</w:t>
          </w:r>
        </w:p>
      </w:docPartBody>
    </w:docPart>
    <w:docPart>
      <w:docPartPr>
        <w:name w:val="4085DC51F4C247F483EF9ECDE8FA7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68F7C-1A28-49BB-A521-ABBE33028461}"/>
      </w:docPartPr>
      <w:docPartBody>
        <w:p w:rsidR="005D1808" w:rsidRDefault="0071021D">
          <w:pPr>
            <w:pStyle w:val="4085DC51F4C247F483EF9ECDE8FA70B4"/>
          </w:pPr>
          <w:r>
            <w:t>Person responsible</w:t>
          </w:r>
        </w:p>
      </w:docPartBody>
    </w:docPart>
    <w:docPart>
      <w:docPartPr>
        <w:name w:val="3C4FCA04E0524E34A2E18A15687E9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1B932-5FD8-4F6A-B2B9-CB4374F58895}"/>
      </w:docPartPr>
      <w:docPartBody>
        <w:p w:rsidR="005D1808" w:rsidRDefault="0071021D">
          <w:pPr>
            <w:pStyle w:val="3C4FCA04E0524E34A2E18A15687E959E"/>
          </w:pPr>
          <w:r>
            <w:t>Deadline</w:t>
          </w:r>
        </w:p>
      </w:docPartBody>
    </w:docPart>
    <w:docPart>
      <w:docPartPr>
        <w:name w:val="DC28293F6FA84773A9749C23738F3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8368F-C9DB-4605-BAB6-9D4CC06082C6}"/>
      </w:docPartPr>
      <w:docPartBody>
        <w:p w:rsidR="005D1808" w:rsidRDefault="0071021D">
          <w:pPr>
            <w:pStyle w:val="DC28293F6FA84773A9749C23738F3C59"/>
          </w:pPr>
          <w:r>
            <w:t>Agenda item:</w:t>
          </w:r>
        </w:p>
      </w:docPartBody>
    </w:docPart>
    <w:docPart>
      <w:docPartPr>
        <w:name w:val="1101D1CA83DF4A23A6E789D400493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455F1-018F-4CD5-A8BE-C54560E3DD2A}"/>
      </w:docPartPr>
      <w:docPartBody>
        <w:p w:rsidR="005D1808" w:rsidRDefault="0071021D">
          <w:pPr>
            <w:pStyle w:val="1101D1CA83DF4A23A6E789D4004935A5"/>
          </w:pPr>
          <w:r>
            <w:t>Discussion:</w:t>
          </w:r>
        </w:p>
      </w:docPartBody>
    </w:docPart>
    <w:docPart>
      <w:docPartPr>
        <w:name w:val="711D892E296E490AB15A3BF90D5FD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64F59-3B54-4863-B54A-70A61F5FEF55}"/>
      </w:docPartPr>
      <w:docPartBody>
        <w:p w:rsidR="005D1808" w:rsidRDefault="0071021D">
          <w:pPr>
            <w:pStyle w:val="711D892E296E490AB15A3BF90D5FDA36"/>
          </w:pPr>
          <w:r>
            <w:t>Conclusions:</w:t>
          </w:r>
        </w:p>
      </w:docPartBody>
    </w:docPart>
    <w:docPart>
      <w:docPartPr>
        <w:name w:val="7C80D372B1634E00957B51E86DB03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0B886-A3D9-4E13-ABB3-81BC63F5F5C2}"/>
      </w:docPartPr>
      <w:docPartBody>
        <w:p w:rsidR="005D1808" w:rsidRDefault="0071021D">
          <w:pPr>
            <w:pStyle w:val="7C80D372B1634E00957B51E86DB03876"/>
          </w:pPr>
          <w:r>
            <w:t>Action items</w:t>
          </w:r>
        </w:p>
      </w:docPartBody>
    </w:docPart>
    <w:docPart>
      <w:docPartPr>
        <w:name w:val="A9E8D232818D4748A468E304C9CDB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9B026-00A1-4E37-B9A2-19AAD580ADF2}"/>
      </w:docPartPr>
      <w:docPartBody>
        <w:p w:rsidR="005D1808" w:rsidRDefault="0071021D">
          <w:pPr>
            <w:pStyle w:val="A9E8D232818D4748A468E304C9CDB3FC"/>
          </w:pPr>
          <w:r>
            <w:t>Person responsible</w:t>
          </w:r>
        </w:p>
      </w:docPartBody>
    </w:docPart>
    <w:docPart>
      <w:docPartPr>
        <w:name w:val="F803D4CCE45A42298ECA31EDF2D7D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B4DAE-03BD-41BB-8D2A-84DAE987CF54}"/>
      </w:docPartPr>
      <w:docPartBody>
        <w:p w:rsidR="005D1808" w:rsidRDefault="0071021D">
          <w:pPr>
            <w:pStyle w:val="F803D4CCE45A42298ECA31EDF2D7D9D4"/>
          </w:pPr>
          <w:r>
            <w:t>Deadline</w:t>
          </w:r>
        </w:p>
      </w:docPartBody>
    </w:docPart>
    <w:docPart>
      <w:docPartPr>
        <w:name w:val="796F035BFAE74B01AD21AEB3CFF5A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EF268-2F9C-427D-B567-4B75D7C09A75}"/>
      </w:docPartPr>
      <w:docPartBody>
        <w:p w:rsidR="005D1808" w:rsidRDefault="0071021D">
          <w:pPr>
            <w:pStyle w:val="796F035BFAE74B01AD21AEB3CFF5A46A"/>
          </w:pPr>
          <w:r>
            <w:t>Agenda item:</w:t>
          </w:r>
        </w:p>
      </w:docPartBody>
    </w:docPart>
    <w:docPart>
      <w:docPartPr>
        <w:name w:val="A28D476B5CD840D795E0240D7363C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4270D-C727-4B14-9F57-8E173DBCB35E}"/>
      </w:docPartPr>
      <w:docPartBody>
        <w:p w:rsidR="005D1808" w:rsidRDefault="0071021D">
          <w:pPr>
            <w:pStyle w:val="A28D476B5CD840D795E0240D7363CAB0"/>
          </w:pPr>
          <w:r>
            <w:t>Discussion:</w:t>
          </w:r>
        </w:p>
      </w:docPartBody>
    </w:docPart>
    <w:docPart>
      <w:docPartPr>
        <w:name w:val="A279621C0BC448728C0837B413E18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060F8-B7C4-42FF-AF3F-AE2685C4743F}"/>
      </w:docPartPr>
      <w:docPartBody>
        <w:p w:rsidR="005D1808" w:rsidRDefault="0071021D">
          <w:pPr>
            <w:pStyle w:val="A279621C0BC448728C0837B413E18007"/>
          </w:pPr>
          <w:r>
            <w:t>Conclusions:</w:t>
          </w:r>
        </w:p>
      </w:docPartBody>
    </w:docPart>
    <w:docPart>
      <w:docPartPr>
        <w:name w:val="66873E2FD6FE4D4AA5B630D3DFFF2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C4112-A7C1-47DD-8DAA-A6E379774FC0}"/>
      </w:docPartPr>
      <w:docPartBody>
        <w:p w:rsidR="005D1808" w:rsidRDefault="0071021D">
          <w:pPr>
            <w:pStyle w:val="66873E2FD6FE4D4AA5B630D3DFFF22A5"/>
          </w:pPr>
          <w:r>
            <w:t>Action items</w:t>
          </w:r>
        </w:p>
      </w:docPartBody>
    </w:docPart>
    <w:docPart>
      <w:docPartPr>
        <w:name w:val="35CB42E633B54114AE4D4A4958BFD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343C2-7285-4199-B1BC-277232453FD5}"/>
      </w:docPartPr>
      <w:docPartBody>
        <w:p w:rsidR="005D1808" w:rsidRDefault="0071021D">
          <w:pPr>
            <w:pStyle w:val="35CB42E633B54114AE4D4A4958BFD559"/>
          </w:pPr>
          <w:r>
            <w:t>Person responsible</w:t>
          </w:r>
        </w:p>
      </w:docPartBody>
    </w:docPart>
    <w:docPart>
      <w:docPartPr>
        <w:name w:val="F1DBD6316C5E420CA53324DFFB644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6D534-CC87-4B83-AC43-A1F3E58F8087}"/>
      </w:docPartPr>
      <w:docPartBody>
        <w:p w:rsidR="005D1808" w:rsidRDefault="0071021D">
          <w:pPr>
            <w:pStyle w:val="F1DBD6316C5E420CA53324DFFB6442A2"/>
          </w:pPr>
          <w:r>
            <w:t>Deadline</w:t>
          </w:r>
        </w:p>
      </w:docPartBody>
    </w:docPart>
    <w:docPart>
      <w:docPartPr>
        <w:name w:val="F007AB723DBE4E5FAFD10916A4756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F9FA4-8B40-4262-9A3A-74A94B1FAD87}"/>
      </w:docPartPr>
      <w:docPartBody>
        <w:p w:rsidR="005D1808" w:rsidRDefault="007B1B7D" w:rsidP="007B1B7D">
          <w:pPr>
            <w:pStyle w:val="F007AB723DBE4E5FAFD10916A4756162"/>
          </w:pPr>
          <w:r>
            <w:t>Agenda item: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7D"/>
    <w:rsid w:val="005D1808"/>
    <w:rsid w:val="0071021D"/>
    <w:rsid w:val="007B1B7D"/>
    <w:rsid w:val="00970CD6"/>
    <w:rsid w:val="00C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193092354C4AFEA771C1357D256B5C">
    <w:name w:val="13193092354C4AFEA771C1357D256B5C"/>
  </w:style>
  <w:style w:type="paragraph" w:customStyle="1" w:styleId="2F39277C057242EBBBF110385F623425">
    <w:name w:val="2F39277C057242EBBBF110385F623425"/>
  </w:style>
  <w:style w:type="paragraph" w:customStyle="1" w:styleId="ADE2AC1043E54C1592096071D06D6370">
    <w:name w:val="ADE2AC1043E54C1592096071D06D6370"/>
  </w:style>
  <w:style w:type="paragraph" w:customStyle="1" w:styleId="95E09836A54E4FA2821DBB17A0FBAE3F">
    <w:name w:val="95E09836A54E4FA2821DBB17A0FBAE3F"/>
  </w:style>
  <w:style w:type="paragraph" w:customStyle="1" w:styleId="7C660EF0E1314A18BE72AB2D0D7AC693">
    <w:name w:val="7C660EF0E1314A18BE72AB2D0D7AC693"/>
  </w:style>
  <w:style w:type="paragraph" w:customStyle="1" w:styleId="34FF9CB606F344C19D8CD73AE465C63B">
    <w:name w:val="34FF9CB606F344C19D8CD73AE465C63B"/>
  </w:style>
  <w:style w:type="paragraph" w:customStyle="1" w:styleId="CBB2C6781C95432CA1C01AB1949BA9B5">
    <w:name w:val="CBB2C6781C95432CA1C01AB1949BA9B5"/>
  </w:style>
  <w:style w:type="paragraph" w:customStyle="1" w:styleId="1C34B1B0959C43A78BBAA5B59CA00A82">
    <w:name w:val="1C34B1B0959C43A78BBAA5B59CA00A82"/>
  </w:style>
  <w:style w:type="paragraph" w:customStyle="1" w:styleId="E957CF25554E4019A0F47683C9929E73">
    <w:name w:val="E957CF25554E4019A0F47683C9929E73"/>
  </w:style>
  <w:style w:type="paragraph" w:customStyle="1" w:styleId="9A85C52D95F8434DACC92298E38F5437">
    <w:name w:val="9A85C52D95F8434DACC92298E38F5437"/>
  </w:style>
  <w:style w:type="paragraph" w:customStyle="1" w:styleId="016678B8DDB04ADFBF8CCBA554A7D568">
    <w:name w:val="016678B8DDB04ADFBF8CCBA554A7D568"/>
  </w:style>
  <w:style w:type="paragraph" w:customStyle="1" w:styleId="B89AEDD8FF9D418D98239E420E85DE13">
    <w:name w:val="B89AEDD8FF9D418D98239E420E85DE13"/>
  </w:style>
  <w:style w:type="paragraph" w:customStyle="1" w:styleId="F39E7201EE5C4C768DBB7125E0338C79">
    <w:name w:val="F39E7201EE5C4C768DBB7125E0338C79"/>
  </w:style>
  <w:style w:type="paragraph" w:customStyle="1" w:styleId="0E3F188622074358AF096801AA5109DE">
    <w:name w:val="0E3F188622074358AF096801AA5109DE"/>
  </w:style>
  <w:style w:type="paragraph" w:customStyle="1" w:styleId="ACB0B177649E49C09CDB4D9482576BEE">
    <w:name w:val="ACB0B177649E49C09CDB4D9482576BEE"/>
  </w:style>
  <w:style w:type="paragraph" w:customStyle="1" w:styleId="A96693F5AD4948F893C220C884B5F7CF">
    <w:name w:val="A96693F5AD4948F893C220C884B5F7CF"/>
  </w:style>
  <w:style w:type="paragraph" w:customStyle="1" w:styleId="992AE2FCC27248B0A3E655B73BA96D66">
    <w:name w:val="992AE2FCC27248B0A3E655B73BA96D66"/>
  </w:style>
  <w:style w:type="paragraph" w:customStyle="1" w:styleId="2442F028FA23463BA57205BEB8FF5EBF">
    <w:name w:val="2442F028FA23463BA57205BEB8FF5EBF"/>
  </w:style>
  <w:style w:type="paragraph" w:customStyle="1" w:styleId="10745C6DE4A8451E977CD240D48E9F14">
    <w:name w:val="10745C6DE4A8451E977CD240D48E9F14"/>
  </w:style>
  <w:style w:type="paragraph" w:customStyle="1" w:styleId="BA1D26768C9E43C78AE96586E32A7FF2">
    <w:name w:val="BA1D26768C9E43C78AE96586E32A7FF2"/>
  </w:style>
  <w:style w:type="paragraph" w:customStyle="1" w:styleId="EEA466966E064F4BBD8373BEB46042DE">
    <w:name w:val="EEA466966E064F4BBD8373BEB46042DE"/>
  </w:style>
  <w:style w:type="paragraph" w:customStyle="1" w:styleId="472E38B723F04D96B5C74FDF896002A8">
    <w:name w:val="472E38B723F04D96B5C74FDF896002A8"/>
  </w:style>
  <w:style w:type="paragraph" w:customStyle="1" w:styleId="4D5081AF61EF4E18A9BCA1DDD694A9CF">
    <w:name w:val="4D5081AF61EF4E18A9BCA1DDD694A9CF"/>
  </w:style>
  <w:style w:type="paragraph" w:customStyle="1" w:styleId="FDBEDEC29AAB4F74A9B37AE68ADB9905">
    <w:name w:val="FDBEDEC29AAB4F74A9B37AE68ADB9905"/>
  </w:style>
  <w:style w:type="paragraph" w:customStyle="1" w:styleId="45212E0D900D48E18590EC39425722A4">
    <w:name w:val="45212E0D900D48E18590EC39425722A4"/>
  </w:style>
  <w:style w:type="paragraph" w:customStyle="1" w:styleId="FAE658E835154C5198ABECC865A23104">
    <w:name w:val="FAE658E835154C5198ABECC865A23104"/>
  </w:style>
  <w:style w:type="paragraph" w:customStyle="1" w:styleId="362C6BE2276548028291A771556E3A29">
    <w:name w:val="362C6BE2276548028291A771556E3A29"/>
  </w:style>
  <w:style w:type="paragraph" w:customStyle="1" w:styleId="7A235D3C6C7B4E6B80EF8B533E132343">
    <w:name w:val="7A235D3C6C7B4E6B80EF8B533E132343"/>
  </w:style>
  <w:style w:type="paragraph" w:customStyle="1" w:styleId="426DDCD8C2DA4BD9B8F0C35CE96FF071">
    <w:name w:val="426DDCD8C2DA4BD9B8F0C35CE96FF071"/>
  </w:style>
  <w:style w:type="paragraph" w:customStyle="1" w:styleId="4387ED004DF14C5780D7476679DFB907">
    <w:name w:val="4387ED004DF14C5780D7476679DFB907"/>
  </w:style>
  <w:style w:type="paragraph" w:customStyle="1" w:styleId="4085DC51F4C247F483EF9ECDE8FA70B4">
    <w:name w:val="4085DC51F4C247F483EF9ECDE8FA70B4"/>
  </w:style>
  <w:style w:type="paragraph" w:customStyle="1" w:styleId="3C4FCA04E0524E34A2E18A15687E959E">
    <w:name w:val="3C4FCA04E0524E34A2E18A15687E959E"/>
  </w:style>
  <w:style w:type="paragraph" w:customStyle="1" w:styleId="5FEC819135BC40369CC01B25CABE66BD">
    <w:name w:val="5FEC819135BC40369CC01B25CABE66BD"/>
  </w:style>
  <w:style w:type="paragraph" w:customStyle="1" w:styleId="ECE0BE844F314AD49F0DB1C3FFF7ABCB">
    <w:name w:val="ECE0BE844F314AD49F0DB1C3FFF7ABCB"/>
  </w:style>
  <w:style w:type="paragraph" w:customStyle="1" w:styleId="772A884E62694A8EB29149849C978684">
    <w:name w:val="772A884E62694A8EB29149849C978684"/>
  </w:style>
  <w:style w:type="paragraph" w:customStyle="1" w:styleId="2ADFC0B6D3E940AC83BD373986C3A3DB">
    <w:name w:val="2ADFC0B6D3E940AC83BD373986C3A3DB"/>
  </w:style>
  <w:style w:type="paragraph" w:customStyle="1" w:styleId="EB32043D124A487BA85A11295E966E6F">
    <w:name w:val="EB32043D124A487BA85A11295E966E6F"/>
  </w:style>
  <w:style w:type="paragraph" w:customStyle="1" w:styleId="202A5E96DAB24FE6BA2AE34116E5254A">
    <w:name w:val="202A5E96DAB24FE6BA2AE34116E5254A"/>
  </w:style>
  <w:style w:type="paragraph" w:customStyle="1" w:styleId="D46277C90ADB4CCC83EE8D974911CF5A">
    <w:name w:val="D46277C90ADB4CCC83EE8D974911CF5A"/>
  </w:style>
  <w:style w:type="paragraph" w:customStyle="1" w:styleId="BFA11A59A3344474981C0C36F206B7FB">
    <w:name w:val="BFA11A59A3344474981C0C36F206B7FB"/>
  </w:style>
  <w:style w:type="paragraph" w:customStyle="1" w:styleId="51A85F71530C439DB40DAB6A410F2B54">
    <w:name w:val="51A85F71530C439DB40DAB6A410F2B54"/>
  </w:style>
  <w:style w:type="paragraph" w:customStyle="1" w:styleId="DC28293F6FA84773A9749C23738F3C59">
    <w:name w:val="DC28293F6FA84773A9749C23738F3C59"/>
  </w:style>
  <w:style w:type="paragraph" w:customStyle="1" w:styleId="20A9F42D44C84523AF5E99D8AFD1BFE1">
    <w:name w:val="20A9F42D44C84523AF5E99D8AFD1BFE1"/>
  </w:style>
  <w:style w:type="paragraph" w:customStyle="1" w:styleId="7D5FE21AE5CB42BDA35ECED13807D454">
    <w:name w:val="7D5FE21AE5CB42BDA35ECED13807D454"/>
  </w:style>
  <w:style w:type="paragraph" w:customStyle="1" w:styleId="FAED52FEC8F644059203C8BD7CFECF11">
    <w:name w:val="FAED52FEC8F644059203C8BD7CFECF11"/>
  </w:style>
  <w:style w:type="paragraph" w:customStyle="1" w:styleId="1101D1CA83DF4A23A6E789D4004935A5">
    <w:name w:val="1101D1CA83DF4A23A6E789D4004935A5"/>
  </w:style>
  <w:style w:type="paragraph" w:customStyle="1" w:styleId="F70A9AD79B2B4FD581317CB92B8C7F20">
    <w:name w:val="F70A9AD79B2B4FD581317CB92B8C7F20"/>
  </w:style>
  <w:style w:type="paragraph" w:customStyle="1" w:styleId="711D892E296E490AB15A3BF90D5FDA36">
    <w:name w:val="711D892E296E490AB15A3BF90D5FDA36"/>
  </w:style>
  <w:style w:type="paragraph" w:customStyle="1" w:styleId="534E2E15EEAA4A93A769F840280AE32B">
    <w:name w:val="534E2E15EEAA4A93A769F840280AE32B"/>
  </w:style>
  <w:style w:type="paragraph" w:customStyle="1" w:styleId="7C80D372B1634E00957B51E86DB03876">
    <w:name w:val="7C80D372B1634E00957B51E86DB03876"/>
  </w:style>
  <w:style w:type="paragraph" w:customStyle="1" w:styleId="A9E8D232818D4748A468E304C9CDB3FC">
    <w:name w:val="A9E8D232818D4748A468E304C9CDB3FC"/>
  </w:style>
  <w:style w:type="paragraph" w:customStyle="1" w:styleId="F803D4CCE45A42298ECA31EDF2D7D9D4">
    <w:name w:val="F803D4CCE45A42298ECA31EDF2D7D9D4"/>
  </w:style>
  <w:style w:type="paragraph" w:customStyle="1" w:styleId="D8001A6E6C3448B1B8ED64769F48E509">
    <w:name w:val="D8001A6E6C3448B1B8ED64769F48E509"/>
  </w:style>
  <w:style w:type="paragraph" w:customStyle="1" w:styleId="37860121CD4F4D349285B27F8D202CD6">
    <w:name w:val="37860121CD4F4D349285B27F8D202CD6"/>
  </w:style>
  <w:style w:type="paragraph" w:customStyle="1" w:styleId="38708161B34942F8BDAB21837F35CD78">
    <w:name w:val="38708161B34942F8BDAB21837F35CD78"/>
  </w:style>
  <w:style w:type="paragraph" w:customStyle="1" w:styleId="8D73BF65B9BF47188F0FFD2F50D230CA">
    <w:name w:val="8D73BF65B9BF47188F0FFD2F50D230CA"/>
  </w:style>
  <w:style w:type="paragraph" w:customStyle="1" w:styleId="E34DEAC891B2435E9D02B1C9ACA01D1D">
    <w:name w:val="E34DEAC891B2435E9D02B1C9ACA01D1D"/>
  </w:style>
  <w:style w:type="paragraph" w:customStyle="1" w:styleId="41A4A63ED058485FB802DE3C32DB7149">
    <w:name w:val="41A4A63ED058485FB802DE3C32DB7149"/>
  </w:style>
  <w:style w:type="paragraph" w:customStyle="1" w:styleId="BE1F59B2AC39419C8E36BA18CE8E916C">
    <w:name w:val="BE1F59B2AC39419C8E36BA18CE8E916C"/>
  </w:style>
  <w:style w:type="paragraph" w:customStyle="1" w:styleId="B7DEBAE3A26B49D3B94355F40A198223">
    <w:name w:val="B7DEBAE3A26B49D3B94355F40A198223"/>
  </w:style>
  <w:style w:type="paragraph" w:customStyle="1" w:styleId="83C8813FCCCB448AA21FE00782357B76">
    <w:name w:val="83C8813FCCCB448AA21FE00782357B76"/>
  </w:style>
  <w:style w:type="paragraph" w:customStyle="1" w:styleId="796F035BFAE74B01AD21AEB3CFF5A46A">
    <w:name w:val="796F035BFAE74B01AD21AEB3CFF5A46A"/>
  </w:style>
  <w:style w:type="paragraph" w:customStyle="1" w:styleId="ADE157DECD794598887085084DD3DE23">
    <w:name w:val="ADE157DECD794598887085084DD3DE23"/>
  </w:style>
  <w:style w:type="paragraph" w:customStyle="1" w:styleId="1C29876E1BDF4376A721B57743A93D4A">
    <w:name w:val="1C29876E1BDF4376A721B57743A93D4A"/>
  </w:style>
  <w:style w:type="paragraph" w:customStyle="1" w:styleId="D8F2AF4F16B448A8B11762880A560439">
    <w:name w:val="D8F2AF4F16B448A8B11762880A560439"/>
  </w:style>
  <w:style w:type="paragraph" w:customStyle="1" w:styleId="A28D476B5CD840D795E0240D7363CAB0">
    <w:name w:val="A28D476B5CD840D795E0240D7363CAB0"/>
  </w:style>
  <w:style w:type="paragraph" w:customStyle="1" w:styleId="3DC7D260596E44989809ED1525A59DF6">
    <w:name w:val="3DC7D260596E44989809ED1525A59DF6"/>
  </w:style>
  <w:style w:type="paragraph" w:customStyle="1" w:styleId="A279621C0BC448728C0837B413E18007">
    <w:name w:val="A279621C0BC448728C0837B413E18007"/>
  </w:style>
  <w:style w:type="paragraph" w:customStyle="1" w:styleId="A07F25E7915E45299358ACB0D27F821C">
    <w:name w:val="A07F25E7915E45299358ACB0D27F821C"/>
  </w:style>
  <w:style w:type="paragraph" w:customStyle="1" w:styleId="66873E2FD6FE4D4AA5B630D3DFFF22A5">
    <w:name w:val="66873E2FD6FE4D4AA5B630D3DFFF22A5"/>
  </w:style>
  <w:style w:type="paragraph" w:customStyle="1" w:styleId="35CB42E633B54114AE4D4A4958BFD559">
    <w:name w:val="35CB42E633B54114AE4D4A4958BFD559"/>
  </w:style>
  <w:style w:type="paragraph" w:customStyle="1" w:styleId="F1DBD6316C5E420CA53324DFFB6442A2">
    <w:name w:val="F1DBD6316C5E420CA53324DFFB6442A2"/>
  </w:style>
  <w:style w:type="paragraph" w:customStyle="1" w:styleId="F9E200CC5E66489C8D19CDF7782273B0">
    <w:name w:val="F9E200CC5E66489C8D19CDF7782273B0"/>
  </w:style>
  <w:style w:type="paragraph" w:customStyle="1" w:styleId="A7CE11B7AE334BAFBBABD64C25F2544F">
    <w:name w:val="A7CE11B7AE334BAFBBABD64C25F2544F"/>
  </w:style>
  <w:style w:type="paragraph" w:customStyle="1" w:styleId="EB79C970745F45F6BDB446DA79C6CDB6">
    <w:name w:val="EB79C970745F45F6BDB446DA79C6CDB6"/>
  </w:style>
  <w:style w:type="paragraph" w:customStyle="1" w:styleId="5ECB21A49AB049A0900A4C071CBEFF69">
    <w:name w:val="5ECB21A49AB049A0900A4C071CBEFF69"/>
  </w:style>
  <w:style w:type="paragraph" w:customStyle="1" w:styleId="9E26FB57DDE742BD94EFBCBDEFE7BE33">
    <w:name w:val="9E26FB57DDE742BD94EFBCBDEFE7BE33"/>
  </w:style>
  <w:style w:type="paragraph" w:customStyle="1" w:styleId="B72268FD3D7F4E51AA9B8EDA34B475AE">
    <w:name w:val="B72268FD3D7F4E51AA9B8EDA34B475AE"/>
  </w:style>
  <w:style w:type="paragraph" w:customStyle="1" w:styleId="0A47193FCEBD4C02A3B1B653BB02AA69">
    <w:name w:val="0A47193FCEBD4C02A3B1B653BB02AA69"/>
  </w:style>
  <w:style w:type="paragraph" w:customStyle="1" w:styleId="4FF345E0DE164888936A87FA0ADAAE41">
    <w:name w:val="4FF345E0DE164888936A87FA0ADAAE41"/>
  </w:style>
  <w:style w:type="paragraph" w:customStyle="1" w:styleId="0F36B38E6FBC4E5FA26A479ED0F43EAC">
    <w:name w:val="0F36B38E6FBC4E5FA26A479ED0F43EAC"/>
  </w:style>
  <w:style w:type="paragraph" w:customStyle="1" w:styleId="F80823E4FEB1404FBAFCFB8ECBC0E812">
    <w:name w:val="F80823E4FEB1404FBAFCFB8ECBC0E812"/>
  </w:style>
  <w:style w:type="paragraph" w:customStyle="1" w:styleId="41A4528137C24FBAA3BD8B6198AED888">
    <w:name w:val="41A4528137C24FBAA3BD8B6198AED888"/>
  </w:style>
  <w:style w:type="paragraph" w:customStyle="1" w:styleId="8B977CC429134271BB75C475329142E2">
    <w:name w:val="8B977CC429134271BB75C475329142E2"/>
  </w:style>
  <w:style w:type="paragraph" w:customStyle="1" w:styleId="2AE714B0EC7F4F1190012A79EC7AC1D5">
    <w:name w:val="2AE714B0EC7F4F1190012A79EC7AC1D5"/>
  </w:style>
  <w:style w:type="paragraph" w:customStyle="1" w:styleId="87E6491D9CBD4E6B850FB28EC56ED489">
    <w:name w:val="87E6491D9CBD4E6B850FB28EC56ED489"/>
  </w:style>
  <w:style w:type="paragraph" w:customStyle="1" w:styleId="C16033017E9B4FC4835C0EAEDD7F79CB">
    <w:name w:val="C16033017E9B4FC4835C0EAEDD7F79CB"/>
  </w:style>
  <w:style w:type="paragraph" w:customStyle="1" w:styleId="FE322A8CD5B24281B8C0DA6DC9214485">
    <w:name w:val="FE322A8CD5B24281B8C0DA6DC9214485"/>
  </w:style>
  <w:style w:type="paragraph" w:customStyle="1" w:styleId="9AC54F5BD8CB42E0AECF8864FADC7179">
    <w:name w:val="9AC54F5BD8CB42E0AECF8864FADC7179"/>
    <w:rsid w:val="007B1B7D"/>
  </w:style>
  <w:style w:type="paragraph" w:customStyle="1" w:styleId="F5755BE0172948028E8FD041B0B8938F">
    <w:name w:val="F5755BE0172948028E8FD041B0B8938F"/>
    <w:rsid w:val="007B1B7D"/>
  </w:style>
  <w:style w:type="paragraph" w:customStyle="1" w:styleId="2B87CCCA1A644EC69A5273DD44F186F0">
    <w:name w:val="2B87CCCA1A644EC69A5273DD44F186F0"/>
    <w:rsid w:val="007B1B7D"/>
  </w:style>
  <w:style w:type="paragraph" w:customStyle="1" w:styleId="A50185514A094A06B7ABA3A85FFC2C59">
    <w:name w:val="A50185514A094A06B7ABA3A85FFC2C59"/>
    <w:rsid w:val="007B1B7D"/>
  </w:style>
  <w:style w:type="paragraph" w:customStyle="1" w:styleId="FEB2C82FEC084BC1976104847D22FDD5">
    <w:name w:val="FEB2C82FEC084BC1976104847D22FDD5"/>
    <w:rsid w:val="007B1B7D"/>
  </w:style>
  <w:style w:type="paragraph" w:customStyle="1" w:styleId="7A334A0DA2904C388FC965009B952FDF">
    <w:name w:val="7A334A0DA2904C388FC965009B952FDF"/>
    <w:rsid w:val="007B1B7D"/>
  </w:style>
  <w:style w:type="paragraph" w:customStyle="1" w:styleId="FD519D7B9CBC4F49BF8D587645DE3560">
    <w:name w:val="FD519D7B9CBC4F49BF8D587645DE3560"/>
    <w:rsid w:val="007B1B7D"/>
  </w:style>
  <w:style w:type="paragraph" w:customStyle="1" w:styleId="DBABA541BF8A48CABBD4D914324D9ADC">
    <w:name w:val="DBABA541BF8A48CABBD4D914324D9ADC"/>
    <w:rsid w:val="007B1B7D"/>
  </w:style>
  <w:style w:type="paragraph" w:customStyle="1" w:styleId="FC9216844A9E42DEB7611DDFA53DA0AB">
    <w:name w:val="FC9216844A9E42DEB7611DDFA53DA0AB"/>
    <w:rsid w:val="007B1B7D"/>
  </w:style>
  <w:style w:type="paragraph" w:customStyle="1" w:styleId="CBFC67F11D1F4CB3A1F78F005C0609D9">
    <w:name w:val="CBFC67F11D1F4CB3A1F78F005C0609D9"/>
    <w:rsid w:val="007B1B7D"/>
  </w:style>
  <w:style w:type="paragraph" w:customStyle="1" w:styleId="49F703984C874CD7AB1A7422A5CE00E5">
    <w:name w:val="49F703984C874CD7AB1A7422A5CE00E5"/>
    <w:rsid w:val="007B1B7D"/>
  </w:style>
  <w:style w:type="paragraph" w:customStyle="1" w:styleId="A893E892B16D47698F3295A46C448655">
    <w:name w:val="A893E892B16D47698F3295A46C448655"/>
    <w:rsid w:val="007B1B7D"/>
  </w:style>
  <w:style w:type="paragraph" w:customStyle="1" w:styleId="81A8A98C86F643EF81D1B9411F99392A">
    <w:name w:val="81A8A98C86F643EF81D1B9411F99392A"/>
    <w:rsid w:val="007B1B7D"/>
  </w:style>
  <w:style w:type="paragraph" w:customStyle="1" w:styleId="DCF186E61C214E759117F43091A9E437">
    <w:name w:val="DCF186E61C214E759117F43091A9E437"/>
    <w:rsid w:val="007B1B7D"/>
  </w:style>
  <w:style w:type="paragraph" w:customStyle="1" w:styleId="C13EE16831B74B8A848FB73B8B7FC268">
    <w:name w:val="C13EE16831B74B8A848FB73B8B7FC268"/>
    <w:rsid w:val="007B1B7D"/>
  </w:style>
  <w:style w:type="paragraph" w:customStyle="1" w:styleId="0F175930B09D43428DE42FD9C6DAE1F8">
    <w:name w:val="0F175930B09D43428DE42FD9C6DAE1F8"/>
    <w:rsid w:val="007B1B7D"/>
  </w:style>
  <w:style w:type="paragraph" w:customStyle="1" w:styleId="2C2261EB36B04230A707411D8E61B75E">
    <w:name w:val="2C2261EB36B04230A707411D8E61B75E"/>
    <w:rsid w:val="007B1B7D"/>
  </w:style>
  <w:style w:type="paragraph" w:customStyle="1" w:styleId="5B7C3A0F5D0345439A1F7E2E4D235285">
    <w:name w:val="5B7C3A0F5D0345439A1F7E2E4D235285"/>
    <w:rsid w:val="007B1B7D"/>
  </w:style>
  <w:style w:type="paragraph" w:customStyle="1" w:styleId="22D8378F6C4547748A76E0EE4344AF40">
    <w:name w:val="22D8378F6C4547748A76E0EE4344AF40"/>
    <w:rsid w:val="007B1B7D"/>
  </w:style>
  <w:style w:type="paragraph" w:customStyle="1" w:styleId="6D3584A3AC3E4E8AA0055218EFD661A1">
    <w:name w:val="6D3584A3AC3E4E8AA0055218EFD661A1"/>
    <w:rsid w:val="007B1B7D"/>
  </w:style>
  <w:style w:type="paragraph" w:customStyle="1" w:styleId="F007AB723DBE4E5FAFD10916A4756162">
    <w:name w:val="F007AB723DBE4E5FAFD10916A4756162"/>
    <w:rsid w:val="007B1B7D"/>
  </w:style>
  <w:style w:type="paragraph" w:customStyle="1" w:styleId="238F8E61C7834B2CAD2F31F48D7A93EA">
    <w:name w:val="238F8E61C7834B2CAD2F31F48D7A93EA"/>
    <w:rsid w:val="007B1B7D"/>
  </w:style>
  <w:style w:type="paragraph" w:customStyle="1" w:styleId="4A2CB390B3534D579EE8BA8C15AFFFBE">
    <w:name w:val="4A2CB390B3534D579EE8BA8C15AFFFBE"/>
    <w:rsid w:val="007B1B7D"/>
  </w:style>
  <w:style w:type="paragraph" w:customStyle="1" w:styleId="8CC200FBB2EC4BADABB9BFE95904B42F">
    <w:name w:val="8CC200FBB2EC4BADABB9BFE95904B42F"/>
    <w:rsid w:val="007B1B7D"/>
  </w:style>
  <w:style w:type="paragraph" w:customStyle="1" w:styleId="AF334EFAEDC64A139E84257A50ACEB28">
    <w:name w:val="AF334EFAEDC64A139E84257A50ACEB28"/>
    <w:rsid w:val="007B1B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36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Beezy</dc:creator>
  <cp:keywords/>
  <dc:description/>
  <cp:lastModifiedBy>Alfred Adjei</cp:lastModifiedBy>
  <cp:revision>8</cp:revision>
  <dcterms:created xsi:type="dcterms:W3CDTF">2018-03-02T09:19:00Z</dcterms:created>
  <dcterms:modified xsi:type="dcterms:W3CDTF">2018-03-02T12:12:00Z</dcterms:modified>
  <cp:version/>
</cp:coreProperties>
</file>