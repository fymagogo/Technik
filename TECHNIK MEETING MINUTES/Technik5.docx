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:rsidTr="001E0877">
        <w:tc>
          <w:tcPr>
            <w:tcW w:w="7650" w:type="dxa"/>
          </w:tcPr>
          <w:p w:rsidR="002B2D13" w:rsidRPr="00D60069" w:rsidRDefault="002E428D" w:rsidP="002E428D">
            <w:pPr>
              <w:pStyle w:val="Title"/>
            </w:pPr>
            <w:proofErr w:type="spellStart"/>
            <w:r>
              <w:t>Technik</w:t>
            </w:r>
            <w:proofErr w:type="spellEnd"/>
          </w:p>
        </w:tc>
        <w:tc>
          <w:tcPr>
            <w:tcW w:w="2574" w:type="dxa"/>
            <w:vAlign w:val="bottom"/>
          </w:tcPr>
          <w:p w:rsidR="00D62E01" w:rsidRPr="00D60069" w:rsidRDefault="00FF76DF">
            <w:pPr>
              <w:pStyle w:val="Heading3"/>
            </w:pPr>
            <w:r>
              <w:t>23-02-2018</w:t>
            </w:r>
            <w:bookmarkStart w:id="0" w:name="_GoBack"/>
            <w:bookmarkEnd w:id="0"/>
          </w:p>
          <w:sdt>
            <w:sdtPr>
              <w:alias w:val="Time"/>
              <w:tag w:val="Time"/>
              <w:id w:val="807176113"/>
              <w:placeholder>
                <w:docPart w:val="32B450FFA7E649C2A9480CC765C413A9"/>
              </w:placeholder>
              <w:temporary/>
              <w:showingPlcHdr/>
              <w15:appearance w15:val="hidden"/>
            </w:sdtPr>
            <w:sdtEndPr/>
            <w:sdtContent>
              <w:p w:rsidR="00D62E01" w:rsidRPr="00D60069" w:rsidRDefault="00D62E01">
                <w:pPr>
                  <w:pStyle w:val="Heading3"/>
                </w:pPr>
                <w:r w:rsidRPr="00D60069">
                  <w:t>Time</w:t>
                </w:r>
              </w:p>
            </w:sdtContent>
          </w:sdt>
          <w:p w:rsidR="002B2D13" w:rsidRPr="00D60069" w:rsidRDefault="00FF76DF" w:rsidP="00FF76DF">
            <w:pPr>
              <w:pStyle w:val="Heading3"/>
            </w:pPr>
            <w:r>
              <w:t>A1 Classroom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:rsidTr="00E048B4">
        <w:sdt>
          <w:sdtPr>
            <w:id w:val="834805806"/>
            <w:placeholder>
              <w:docPart w:val="BE25612D0BE140DA87A77D7A69E649A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:rsidR="002B2D13" w:rsidRPr="00D60069" w:rsidRDefault="002E428D" w:rsidP="002E428D">
            <w:pPr>
              <w:spacing w:after="80"/>
            </w:pPr>
            <w:proofErr w:type="spellStart"/>
            <w:r>
              <w:t>Richael</w:t>
            </w:r>
            <w:proofErr w:type="spellEnd"/>
          </w:p>
        </w:tc>
        <w:tc>
          <w:tcPr>
            <w:tcW w:w="1779" w:type="dxa"/>
            <w:tcMar>
              <w:top w:w="144" w:type="dxa"/>
            </w:tcMar>
          </w:tcPr>
          <w:p w:rsidR="002B2D13" w:rsidRPr="00D60069" w:rsidRDefault="00CB507D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3CF5A53664EB4505BEA8AAC8999D0BD5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:rsidR="002B2D13" w:rsidRPr="00D60069" w:rsidRDefault="002E428D" w:rsidP="002E428D">
            <w:pPr>
              <w:spacing w:after="80"/>
            </w:pPr>
            <w:proofErr w:type="spellStart"/>
            <w:r>
              <w:t>Unoffical</w:t>
            </w:r>
            <w:proofErr w:type="spellEnd"/>
          </w:p>
        </w:tc>
      </w:tr>
      <w:tr w:rsidR="002B2D13" w:rsidRPr="00D60069" w:rsidTr="00E048B4">
        <w:sdt>
          <w:sdtPr>
            <w:id w:val="-906145096"/>
            <w:placeholder>
              <w:docPart w:val="7B0A241ABC8B4BCB914304761D9E931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:rsidR="002B2D13" w:rsidRPr="00D60069" w:rsidRDefault="002E428D" w:rsidP="002E428D">
            <w:pPr>
              <w:spacing w:after="80"/>
            </w:pPr>
            <w:proofErr w:type="spellStart"/>
            <w:r>
              <w:t>Richael</w:t>
            </w:r>
            <w:proofErr w:type="spellEnd"/>
          </w:p>
        </w:tc>
        <w:tc>
          <w:tcPr>
            <w:tcW w:w="1779" w:type="dxa"/>
          </w:tcPr>
          <w:p w:rsidR="002B2D13" w:rsidRPr="00D60069" w:rsidRDefault="00CB507D" w:rsidP="00D60069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FA837E9D79E74E988B2735BB116E614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:rsidR="002B2D13" w:rsidRPr="00D60069" w:rsidRDefault="002E428D" w:rsidP="002E428D">
            <w:pPr>
              <w:spacing w:after="80"/>
            </w:pPr>
            <w:r>
              <w:t>Fidel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:rsidTr="00E048B4">
        <w:tc>
          <w:tcPr>
            <w:tcW w:w="1980" w:type="dxa"/>
            <w:tcMar>
              <w:top w:w="144" w:type="dxa"/>
            </w:tcMar>
          </w:tcPr>
          <w:p w:rsidR="002B2D13" w:rsidRPr="00D60069" w:rsidRDefault="00CB507D">
            <w:pPr>
              <w:pStyle w:val="Heading2"/>
            </w:pPr>
            <w:sdt>
              <w:sdtPr>
                <w:id w:val="1643469904"/>
                <w:placeholder>
                  <w:docPart w:val="4653D56E931946C6B18283F76EB6883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:rsidR="002B2D13" w:rsidRPr="00D60069" w:rsidRDefault="002E428D" w:rsidP="002E428D">
            <w:proofErr w:type="spellStart"/>
            <w:r>
              <w:t>Richael,Alfred,Selorm,Kojo,Fidel</w:t>
            </w:r>
            <w:proofErr w:type="spellEnd"/>
          </w:p>
        </w:tc>
      </w:tr>
    </w:tbl>
    <w:sdt>
      <w:sdtPr>
        <w:id w:val="-2901889"/>
        <w:placeholder>
          <w:docPart w:val="9AA9519D1ADE49A1A03F872BCF040C60"/>
        </w:placeholder>
        <w:temporary/>
        <w:showingPlcHdr/>
        <w15:appearance w15:val="hidden"/>
      </w:sdtPr>
      <w:sdtEndPr/>
      <w:sdtContent>
        <w:p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:rsidTr="00D62E01">
        <w:tc>
          <w:tcPr>
            <w:tcW w:w="1620" w:type="dxa"/>
          </w:tcPr>
          <w:bookmarkStart w:id="1" w:name="MinuteItems"/>
          <w:bookmarkStart w:id="2" w:name="MinuteTopicSection"/>
          <w:bookmarkEnd w:id="1"/>
          <w:p w:rsidR="002B2D13" w:rsidRPr="00D60069" w:rsidRDefault="00CB507D">
            <w:pPr>
              <w:pStyle w:val="Heading2"/>
            </w:pPr>
            <w:sdt>
              <w:sdtPr>
                <w:id w:val="90904773"/>
                <w:placeholder>
                  <w:docPart w:val="C42F06B2333A4B5C89C75F05CCC21D5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2B2D13" w:rsidRPr="00D60069" w:rsidRDefault="002E428D" w:rsidP="002E428D">
            <w:r>
              <w:t>Prototype</w:t>
            </w:r>
          </w:p>
        </w:tc>
        <w:tc>
          <w:tcPr>
            <w:tcW w:w="1324" w:type="dxa"/>
          </w:tcPr>
          <w:p w:rsidR="002B2D13" w:rsidRPr="00D60069" w:rsidRDefault="002B2D13">
            <w:pPr>
              <w:pStyle w:val="Heading2"/>
            </w:pPr>
          </w:p>
        </w:tc>
        <w:tc>
          <w:tcPr>
            <w:tcW w:w="2310" w:type="dxa"/>
          </w:tcPr>
          <w:p w:rsidR="002B2D13" w:rsidRPr="00D60069" w:rsidRDefault="002B2D13"/>
        </w:tc>
      </w:tr>
    </w:tbl>
    <w:p w:rsidR="002B2D13" w:rsidRPr="00D60069" w:rsidRDefault="00CB507D">
      <w:pPr>
        <w:pStyle w:val="Heading4"/>
      </w:pPr>
      <w:sdt>
        <w:sdtPr>
          <w:id w:val="-391195506"/>
          <w:placeholder>
            <w:docPart w:val="54914C12EF1B406890D52E3772D115D4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:rsidR="002B2D13" w:rsidRPr="00D60069" w:rsidRDefault="002E428D">
      <w:r>
        <w:t>Progress so far on various aspects of the app.</w:t>
      </w:r>
    </w:p>
    <w:p w:rsidR="002B2D13" w:rsidRPr="00D60069" w:rsidRDefault="00CB507D">
      <w:pPr>
        <w:pStyle w:val="Heading4"/>
      </w:pPr>
      <w:sdt>
        <w:sdtPr>
          <w:id w:val="1574465788"/>
          <w:placeholder>
            <w:docPart w:val="91195BF04B944A47A9978BBB156BF3E3"/>
          </w:placeholder>
          <w:temporary/>
          <w:showingPlcHdr/>
          <w15:appearance w15:val="hidden"/>
        </w:sdtPr>
        <w:sdtEndPr/>
        <w:sdtContent>
          <w:r w:rsidR="006344A8" w:rsidRPr="00D60069">
            <w:t>Conclusions:</w:t>
          </w:r>
        </w:sdtContent>
      </w:sdt>
    </w:p>
    <w:p w:rsidR="002B2D13" w:rsidRPr="00D60069" w:rsidRDefault="002E428D">
      <w:r>
        <w:t>Presentation of suitable prototypes of all aspects to test the functionality of the app. Test to be done on the 2</w:t>
      </w:r>
      <w:r w:rsidRPr="002E428D">
        <w:rPr>
          <w:vertAlign w:val="superscript"/>
        </w:rPr>
        <w:t>nd</w:t>
      </w:r>
      <w:r>
        <w:t xml:space="preserve"> of March.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:rsidTr="001E0877">
        <w:trPr>
          <w:tblHeader/>
        </w:trPr>
        <w:tc>
          <w:tcPr>
            <w:tcW w:w="5310" w:type="dxa"/>
            <w:vAlign w:val="bottom"/>
          </w:tcPr>
          <w:bookmarkStart w:id="3" w:name="MinuteDiscussion"/>
          <w:bookmarkStart w:id="4" w:name="MinuteActionItems"/>
          <w:bookmarkEnd w:id="3"/>
          <w:bookmarkEnd w:id="4"/>
          <w:p w:rsidR="002B2D13" w:rsidRPr="00D60069" w:rsidRDefault="00CB507D" w:rsidP="00D60069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DF80191876D441C2A86D45B8D91A966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5" w:name="MinutePersonResponsible"/>
        <w:bookmarkEnd w:id="5"/>
        <w:tc>
          <w:tcPr>
            <w:tcW w:w="3060" w:type="dxa"/>
            <w:vAlign w:val="bottom"/>
          </w:tcPr>
          <w:p w:rsidR="002B2D13" w:rsidRPr="00D60069" w:rsidRDefault="00CB507D" w:rsidP="00D60069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B6BCB39A63E44A1FB6B9460E03B4B0D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6" w:name="MinuteDeadline"/>
        <w:bookmarkEnd w:id="6"/>
        <w:tc>
          <w:tcPr>
            <w:tcW w:w="1854" w:type="dxa"/>
            <w:vAlign w:val="bottom"/>
          </w:tcPr>
          <w:p w:rsidR="002B2D13" w:rsidRPr="00D60069" w:rsidRDefault="00CB507D" w:rsidP="00D60069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4D165C50D3BF41268D1A690B4642B2CB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:rsidTr="00D60069">
        <w:tc>
          <w:tcPr>
            <w:tcW w:w="5310" w:type="dxa"/>
          </w:tcPr>
          <w:p w:rsidR="002B2D13" w:rsidRPr="00D60069" w:rsidRDefault="002E428D" w:rsidP="002E428D">
            <w:pPr>
              <w:pStyle w:val="ListBullet"/>
              <w:spacing w:after="80"/>
            </w:pPr>
            <w:r>
              <w:t>Development of some aspects of the application.</w:t>
            </w:r>
          </w:p>
        </w:tc>
        <w:tc>
          <w:tcPr>
            <w:tcW w:w="3060" w:type="dxa"/>
          </w:tcPr>
          <w:p w:rsidR="002B2D13" w:rsidRPr="00D60069" w:rsidRDefault="002E428D" w:rsidP="002E428D">
            <w:pPr>
              <w:spacing w:after="80"/>
            </w:pPr>
            <w:proofErr w:type="spellStart"/>
            <w:r>
              <w:t>Richael,Alfred,Selorm,Kojo,Fidel</w:t>
            </w:r>
            <w:proofErr w:type="spellEnd"/>
          </w:p>
        </w:tc>
        <w:tc>
          <w:tcPr>
            <w:tcW w:w="1854" w:type="dxa"/>
          </w:tcPr>
          <w:p w:rsidR="002B2D13" w:rsidRPr="00D60069" w:rsidRDefault="002E428D" w:rsidP="002E428D">
            <w:pPr>
              <w:spacing w:after="80"/>
            </w:pPr>
            <w:r>
              <w:t>2</w:t>
            </w:r>
            <w:r w:rsidRPr="002E428D">
              <w:rPr>
                <w:vertAlign w:val="superscript"/>
              </w:rPr>
              <w:t>nd</w:t>
            </w:r>
            <w:r>
              <w:t xml:space="preserve"> March</w:t>
            </w:r>
          </w:p>
        </w:tc>
      </w:tr>
      <w:bookmarkEnd w:id="2"/>
    </w:tbl>
    <w:p w:rsidR="002B2D13" w:rsidRPr="00D60069" w:rsidRDefault="002B2D13" w:rsidP="002E428D">
      <w:pPr>
        <w:pStyle w:val="Heading1"/>
      </w:pPr>
    </w:p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07D" w:rsidRDefault="00CB507D">
      <w:pPr>
        <w:spacing w:before="0" w:after="0"/>
      </w:pPr>
      <w:r>
        <w:separator/>
      </w:r>
    </w:p>
  </w:endnote>
  <w:endnote w:type="continuationSeparator" w:id="0">
    <w:p w:rsidR="00CB507D" w:rsidRDefault="00CB507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428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07D" w:rsidRDefault="00CB507D">
      <w:pPr>
        <w:spacing w:before="0" w:after="0"/>
      </w:pPr>
      <w:r>
        <w:separator/>
      </w:r>
    </w:p>
  </w:footnote>
  <w:footnote w:type="continuationSeparator" w:id="0">
    <w:p w:rsidR="00CB507D" w:rsidRDefault="00CB507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8D"/>
    <w:rsid w:val="001E0877"/>
    <w:rsid w:val="002755F6"/>
    <w:rsid w:val="002B2D13"/>
    <w:rsid w:val="002E428D"/>
    <w:rsid w:val="0034721D"/>
    <w:rsid w:val="003D5BF7"/>
    <w:rsid w:val="003F257D"/>
    <w:rsid w:val="005A7328"/>
    <w:rsid w:val="006344A8"/>
    <w:rsid w:val="00734EEC"/>
    <w:rsid w:val="007F04FA"/>
    <w:rsid w:val="00CB507D"/>
    <w:rsid w:val="00D60069"/>
    <w:rsid w:val="00D62E01"/>
    <w:rsid w:val="00D661EE"/>
    <w:rsid w:val="00E048B4"/>
    <w:rsid w:val="00F434DD"/>
    <w:rsid w:val="00FF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186C682-DA7D-4C6C-9B6C-EF3F346F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rlock%20Beezy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2B450FFA7E649C2A9480CC765C41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9DAD3-007F-4E4B-AFFD-AC70D63B422D}"/>
      </w:docPartPr>
      <w:docPartBody>
        <w:p w:rsidR="00000000" w:rsidRDefault="00802224">
          <w:pPr>
            <w:pStyle w:val="32B450FFA7E649C2A9480CC765C413A9"/>
          </w:pPr>
          <w:r>
            <w:t>Time</w:t>
          </w:r>
        </w:p>
      </w:docPartBody>
    </w:docPart>
    <w:docPart>
      <w:docPartPr>
        <w:name w:val="BE25612D0BE140DA87A77D7A69E64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56E4E-E09E-4A6B-8EC1-9419ED1330ED}"/>
      </w:docPartPr>
      <w:docPartBody>
        <w:p w:rsidR="00000000" w:rsidRDefault="00802224">
          <w:pPr>
            <w:pStyle w:val="BE25612D0BE140DA87A77D7A69E649AE"/>
          </w:pPr>
          <w:r w:rsidRPr="00E048B4">
            <w:t>Meeting called by:</w:t>
          </w:r>
        </w:p>
      </w:docPartBody>
    </w:docPart>
    <w:docPart>
      <w:docPartPr>
        <w:name w:val="3CF5A53664EB4505BEA8AAC8999D0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1AECA-3937-4A99-A9DE-213D50D8B5FD}"/>
      </w:docPartPr>
      <w:docPartBody>
        <w:p w:rsidR="00000000" w:rsidRDefault="00802224">
          <w:pPr>
            <w:pStyle w:val="3CF5A53664EB4505BEA8AAC8999D0BD5"/>
          </w:pPr>
          <w:r w:rsidRPr="00E048B4">
            <w:t>Type of meeting:</w:t>
          </w:r>
        </w:p>
      </w:docPartBody>
    </w:docPart>
    <w:docPart>
      <w:docPartPr>
        <w:name w:val="7B0A241ABC8B4BCB914304761D9E9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ED911-A75C-46E1-B59C-5185B9B98276}"/>
      </w:docPartPr>
      <w:docPartBody>
        <w:p w:rsidR="00000000" w:rsidRDefault="00802224">
          <w:pPr>
            <w:pStyle w:val="7B0A241ABC8B4BCB914304761D9E931C"/>
          </w:pPr>
          <w:r w:rsidRPr="00E048B4">
            <w:t>Facilitator:</w:t>
          </w:r>
        </w:p>
      </w:docPartBody>
    </w:docPart>
    <w:docPart>
      <w:docPartPr>
        <w:name w:val="FA837E9D79E74E988B2735BB116E6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15CED-AF48-4CD1-9368-4E155870BA79}"/>
      </w:docPartPr>
      <w:docPartBody>
        <w:p w:rsidR="00000000" w:rsidRDefault="00802224">
          <w:pPr>
            <w:pStyle w:val="FA837E9D79E74E988B2735BB116E614E"/>
          </w:pPr>
          <w:r w:rsidRPr="00E048B4">
            <w:t>Note taker:</w:t>
          </w:r>
        </w:p>
      </w:docPartBody>
    </w:docPart>
    <w:docPart>
      <w:docPartPr>
        <w:name w:val="4653D56E931946C6B18283F76EB6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1CB53-5657-4A6A-BC41-EA57E0FD153D}"/>
      </w:docPartPr>
      <w:docPartBody>
        <w:p w:rsidR="00000000" w:rsidRDefault="00802224">
          <w:pPr>
            <w:pStyle w:val="4653D56E931946C6B18283F76EB6883E"/>
          </w:pPr>
          <w:r>
            <w:t>Attendees:</w:t>
          </w:r>
        </w:p>
      </w:docPartBody>
    </w:docPart>
    <w:docPart>
      <w:docPartPr>
        <w:name w:val="9AA9519D1ADE49A1A03F872BCF040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31F63-E28F-4F6F-9F37-F8DA62569ADF}"/>
      </w:docPartPr>
      <w:docPartBody>
        <w:p w:rsidR="00000000" w:rsidRDefault="00802224">
          <w:pPr>
            <w:pStyle w:val="9AA9519D1ADE49A1A03F872BCF040C60"/>
          </w:pPr>
          <w:r>
            <w:t>Minutes</w:t>
          </w:r>
        </w:p>
      </w:docPartBody>
    </w:docPart>
    <w:docPart>
      <w:docPartPr>
        <w:name w:val="C42F06B2333A4B5C89C75F05CCC21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8011C-E7AF-4BD9-ACE7-D812D83067BA}"/>
      </w:docPartPr>
      <w:docPartBody>
        <w:p w:rsidR="00000000" w:rsidRDefault="00802224">
          <w:pPr>
            <w:pStyle w:val="C42F06B2333A4B5C89C75F05CCC21D53"/>
          </w:pPr>
          <w:r>
            <w:t>Agenda item:</w:t>
          </w:r>
        </w:p>
      </w:docPartBody>
    </w:docPart>
    <w:docPart>
      <w:docPartPr>
        <w:name w:val="54914C12EF1B406890D52E3772D11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D27DB-AA42-431C-9FD2-EAF96B26C8F4}"/>
      </w:docPartPr>
      <w:docPartBody>
        <w:p w:rsidR="00000000" w:rsidRDefault="00802224">
          <w:pPr>
            <w:pStyle w:val="54914C12EF1B406890D52E3772D115D4"/>
          </w:pPr>
          <w:r>
            <w:t>Discussion:</w:t>
          </w:r>
        </w:p>
      </w:docPartBody>
    </w:docPart>
    <w:docPart>
      <w:docPartPr>
        <w:name w:val="91195BF04B944A47A9978BBB156BF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1E4DD-D4B0-47FE-B419-DD72B6ED3561}"/>
      </w:docPartPr>
      <w:docPartBody>
        <w:p w:rsidR="00000000" w:rsidRDefault="00802224">
          <w:pPr>
            <w:pStyle w:val="91195BF04B944A47A9978BBB156BF3E3"/>
          </w:pPr>
          <w:r>
            <w:t>Conclusions:</w:t>
          </w:r>
        </w:p>
      </w:docPartBody>
    </w:docPart>
    <w:docPart>
      <w:docPartPr>
        <w:name w:val="DF80191876D441C2A86D45B8D91A9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04421-64F2-4FA2-8382-B0CBE15D143D}"/>
      </w:docPartPr>
      <w:docPartBody>
        <w:p w:rsidR="00000000" w:rsidRDefault="00802224">
          <w:pPr>
            <w:pStyle w:val="DF80191876D441C2A86D45B8D91A966A"/>
          </w:pPr>
          <w:r>
            <w:t>Action items</w:t>
          </w:r>
        </w:p>
      </w:docPartBody>
    </w:docPart>
    <w:docPart>
      <w:docPartPr>
        <w:name w:val="B6BCB39A63E44A1FB6B9460E03B4B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4C273-6E95-4AAD-8267-1C9D6BDC6BBC}"/>
      </w:docPartPr>
      <w:docPartBody>
        <w:p w:rsidR="00000000" w:rsidRDefault="00802224">
          <w:pPr>
            <w:pStyle w:val="B6BCB39A63E44A1FB6B9460E03B4B0D6"/>
          </w:pPr>
          <w:r>
            <w:t>Person responsible</w:t>
          </w:r>
        </w:p>
      </w:docPartBody>
    </w:docPart>
    <w:docPart>
      <w:docPartPr>
        <w:name w:val="4D165C50D3BF41268D1A690B4642B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B4601-FD6A-47F5-99F1-259FBF7C9166}"/>
      </w:docPartPr>
      <w:docPartBody>
        <w:p w:rsidR="00000000" w:rsidRDefault="00802224">
          <w:pPr>
            <w:pStyle w:val="4D165C50D3BF41268D1A690B4642B2CB"/>
          </w:pPr>
          <w:r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24"/>
    <w:rsid w:val="0080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D7E8BED86C4B05AAF1936F289AA837">
    <w:name w:val="5BD7E8BED86C4B05AAF1936F289AA837"/>
  </w:style>
  <w:style w:type="paragraph" w:customStyle="1" w:styleId="2B92CC23C27D49C3AFBB30F0F10F1836">
    <w:name w:val="2B92CC23C27D49C3AFBB30F0F10F1836"/>
  </w:style>
  <w:style w:type="paragraph" w:customStyle="1" w:styleId="32B450FFA7E649C2A9480CC765C413A9">
    <w:name w:val="32B450FFA7E649C2A9480CC765C413A9"/>
  </w:style>
  <w:style w:type="paragraph" w:customStyle="1" w:styleId="D97EBFE6EAB14673BBB9FC6E77EC4A61">
    <w:name w:val="D97EBFE6EAB14673BBB9FC6E77EC4A61"/>
  </w:style>
  <w:style w:type="paragraph" w:customStyle="1" w:styleId="BE25612D0BE140DA87A77D7A69E649AE">
    <w:name w:val="BE25612D0BE140DA87A77D7A69E649AE"/>
  </w:style>
  <w:style w:type="paragraph" w:customStyle="1" w:styleId="768B044998254D05A8B8030D73723316">
    <w:name w:val="768B044998254D05A8B8030D73723316"/>
  </w:style>
  <w:style w:type="paragraph" w:customStyle="1" w:styleId="3CF5A53664EB4505BEA8AAC8999D0BD5">
    <w:name w:val="3CF5A53664EB4505BEA8AAC8999D0BD5"/>
  </w:style>
  <w:style w:type="paragraph" w:customStyle="1" w:styleId="CDC83A06721C468AAD980265D0DD138E">
    <w:name w:val="CDC83A06721C468AAD980265D0DD138E"/>
  </w:style>
  <w:style w:type="paragraph" w:customStyle="1" w:styleId="7B0A241ABC8B4BCB914304761D9E931C">
    <w:name w:val="7B0A241ABC8B4BCB914304761D9E931C"/>
  </w:style>
  <w:style w:type="paragraph" w:customStyle="1" w:styleId="2FBC26690C044E058625DD8C13530DB2">
    <w:name w:val="2FBC26690C044E058625DD8C13530DB2"/>
  </w:style>
  <w:style w:type="paragraph" w:customStyle="1" w:styleId="FA837E9D79E74E988B2735BB116E614E">
    <w:name w:val="FA837E9D79E74E988B2735BB116E614E"/>
  </w:style>
  <w:style w:type="paragraph" w:customStyle="1" w:styleId="2C1127F5E62747B18ABA4CBDEC418C77">
    <w:name w:val="2C1127F5E62747B18ABA4CBDEC418C77"/>
  </w:style>
  <w:style w:type="paragraph" w:customStyle="1" w:styleId="A016A3326495424E998CE8DF38772705">
    <w:name w:val="A016A3326495424E998CE8DF38772705"/>
  </w:style>
  <w:style w:type="paragraph" w:customStyle="1" w:styleId="26E424413F8F4634ABD04BF8CDE6A4F4">
    <w:name w:val="26E424413F8F4634ABD04BF8CDE6A4F4"/>
  </w:style>
  <w:style w:type="paragraph" w:customStyle="1" w:styleId="4653D56E931946C6B18283F76EB6883E">
    <w:name w:val="4653D56E931946C6B18283F76EB6883E"/>
  </w:style>
  <w:style w:type="paragraph" w:customStyle="1" w:styleId="FA88A4CDEB3C464D94716344EC201490">
    <w:name w:val="FA88A4CDEB3C464D94716344EC201490"/>
  </w:style>
  <w:style w:type="paragraph" w:customStyle="1" w:styleId="0626CD021193445E9F77919CC13970AD">
    <w:name w:val="0626CD021193445E9F77919CC13970AD"/>
  </w:style>
  <w:style w:type="paragraph" w:customStyle="1" w:styleId="B1C95DD9178549FB863FAC2D72E2E1D9">
    <w:name w:val="B1C95DD9178549FB863FAC2D72E2E1D9"/>
  </w:style>
  <w:style w:type="paragraph" w:customStyle="1" w:styleId="6FFFEF6556F544A0B0BA65C527F3D99A">
    <w:name w:val="6FFFEF6556F544A0B0BA65C527F3D99A"/>
  </w:style>
  <w:style w:type="paragraph" w:customStyle="1" w:styleId="60556CFC93244E2B8D3A6E90E057DD2E">
    <w:name w:val="60556CFC93244E2B8D3A6E90E057DD2E"/>
  </w:style>
  <w:style w:type="paragraph" w:customStyle="1" w:styleId="9AA9519D1ADE49A1A03F872BCF040C60">
    <w:name w:val="9AA9519D1ADE49A1A03F872BCF040C60"/>
  </w:style>
  <w:style w:type="paragraph" w:customStyle="1" w:styleId="C42F06B2333A4B5C89C75F05CCC21D53">
    <w:name w:val="C42F06B2333A4B5C89C75F05CCC21D53"/>
  </w:style>
  <w:style w:type="paragraph" w:customStyle="1" w:styleId="6CE16E277C9A4B288DEFC9307F1CEBD0">
    <w:name w:val="6CE16E277C9A4B288DEFC9307F1CEBD0"/>
  </w:style>
  <w:style w:type="paragraph" w:customStyle="1" w:styleId="B793DBA6EEA645F7BA327BA9D96B9C80">
    <w:name w:val="B793DBA6EEA645F7BA327BA9D96B9C80"/>
  </w:style>
  <w:style w:type="paragraph" w:customStyle="1" w:styleId="D0B471032D06412CAE5D1E227213D445">
    <w:name w:val="D0B471032D06412CAE5D1E227213D445"/>
  </w:style>
  <w:style w:type="paragraph" w:customStyle="1" w:styleId="54914C12EF1B406890D52E3772D115D4">
    <w:name w:val="54914C12EF1B406890D52E3772D115D4"/>
  </w:style>
  <w:style w:type="paragraph" w:customStyle="1" w:styleId="F172BA33EC65422185C307D509094E32">
    <w:name w:val="F172BA33EC65422185C307D509094E32"/>
  </w:style>
  <w:style w:type="paragraph" w:customStyle="1" w:styleId="91195BF04B944A47A9978BBB156BF3E3">
    <w:name w:val="91195BF04B944A47A9978BBB156BF3E3"/>
  </w:style>
  <w:style w:type="paragraph" w:customStyle="1" w:styleId="863155E04FC948BE902FD41F6BEA4C69">
    <w:name w:val="863155E04FC948BE902FD41F6BEA4C69"/>
  </w:style>
  <w:style w:type="paragraph" w:customStyle="1" w:styleId="DF80191876D441C2A86D45B8D91A966A">
    <w:name w:val="DF80191876D441C2A86D45B8D91A966A"/>
  </w:style>
  <w:style w:type="paragraph" w:customStyle="1" w:styleId="B6BCB39A63E44A1FB6B9460E03B4B0D6">
    <w:name w:val="B6BCB39A63E44A1FB6B9460E03B4B0D6"/>
  </w:style>
  <w:style w:type="paragraph" w:customStyle="1" w:styleId="4D165C50D3BF41268D1A690B4642B2CB">
    <w:name w:val="4D165C50D3BF41268D1A690B4642B2CB"/>
  </w:style>
  <w:style w:type="paragraph" w:customStyle="1" w:styleId="214A994F703A447983A165192E487EA9">
    <w:name w:val="214A994F703A447983A165192E487EA9"/>
  </w:style>
  <w:style w:type="paragraph" w:customStyle="1" w:styleId="B1E44F3BD1CC48E38A3CC5A1AD12FAF7">
    <w:name w:val="B1E44F3BD1CC48E38A3CC5A1AD12FAF7"/>
  </w:style>
  <w:style w:type="paragraph" w:customStyle="1" w:styleId="A236E24BFB9D4BC7BC5177498AAF9DBE">
    <w:name w:val="A236E24BFB9D4BC7BC5177498AAF9DBE"/>
  </w:style>
  <w:style w:type="paragraph" w:customStyle="1" w:styleId="18F1CE7447B341759ADD7498332CC204">
    <w:name w:val="18F1CE7447B341759ADD7498332CC204"/>
  </w:style>
  <w:style w:type="paragraph" w:customStyle="1" w:styleId="8BFCD81D110C42AF99B21C78C71607E0">
    <w:name w:val="8BFCD81D110C42AF99B21C78C71607E0"/>
  </w:style>
  <w:style w:type="paragraph" w:customStyle="1" w:styleId="92513FA149F64158AD82821BD7D7BADE">
    <w:name w:val="92513FA149F64158AD82821BD7D7BADE"/>
  </w:style>
  <w:style w:type="paragraph" w:customStyle="1" w:styleId="70C816713A824C9A8E48B26D7AF862C9">
    <w:name w:val="70C816713A824C9A8E48B26D7AF862C9"/>
  </w:style>
  <w:style w:type="paragraph" w:customStyle="1" w:styleId="E96A0A3B187C47C8969CFBCC66EA3B72">
    <w:name w:val="E96A0A3B187C47C8969CFBCC66EA3B72"/>
  </w:style>
  <w:style w:type="paragraph" w:customStyle="1" w:styleId="BB62E23740EC40C5BA69C420B9B714F0">
    <w:name w:val="BB62E23740EC40C5BA69C420B9B714F0"/>
  </w:style>
  <w:style w:type="paragraph" w:customStyle="1" w:styleId="8D5FE53EEEF844DDA498ECE4AD321202">
    <w:name w:val="8D5FE53EEEF844DDA498ECE4AD321202"/>
  </w:style>
  <w:style w:type="paragraph" w:customStyle="1" w:styleId="56C19EB3F7D244D9B1D25C0CDE100D74">
    <w:name w:val="56C19EB3F7D244D9B1D25C0CDE100D74"/>
  </w:style>
  <w:style w:type="paragraph" w:customStyle="1" w:styleId="E803EBF050DB457485419BAD4391FDB8">
    <w:name w:val="E803EBF050DB457485419BAD4391FDB8"/>
  </w:style>
  <w:style w:type="paragraph" w:customStyle="1" w:styleId="8C81D4AF88E743A8AE81E6706C25DE7A">
    <w:name w:val="8C81D4AF88E743A8AE81E6706C25DE7A"/>
  </w:style>
  <w:style w:type="paragraph" w:customStyle="1" w:styleId="594192E1BC2143F8B433DFA51995DBB4">
    <w:name w:val="594192E1BC2143F8B433DFA51995DBB4"/>
  </w:style>
  <w:style w:type="paragraph" w:customStyle="1" w:styleId="B34DE077057142D9BD95FC59F12B6726">
    <w:name w:val="B34DE077057142D9BD95FC59F12B6726"/>
  </w:style>
  <w:style w:type="paragraph" w:customStyle="1" w:styleId="357FD0F4345E435FB0239D332CDE76F0">
    <w:name w:val="357FD0F4345E435FB0239D332CDE76F0"/>
  </w:style>
  <w:style w:type="paragraph" w:customStyle="1" w:styleId="51A1C4CDB1E64DF7B14CB7E91177D45C">
    <w:name w:val="51A1C4CDB1E64DF7B14CB7E91177D45C"/>
  </w:style>
  <w:style w:type="paragraph" w:customStyle="1" w:styleId="08EBC923A2944C719AEF006677F2CF84">
    <w:name w:val="08EBC923A2944C719AEF006677F2CF84"/>
  </w:style>
  <w:style w:type="paragraph" w:customStyle="1" w:styleId="72AB040C130C4E84A68D2F2B85D323B4">
    <w:name w:val="72AB040C130C4E84A68D2F2B85D323B4"/>
  </w:style>
  <w:style w:type="paragraph" w:customStyle="1" w:styleId="EC0B9A054913493F9EB08AA2F07141D7">
    <w:name w:val="EC0B9A054913493F9EB08AA2F07141D7"/>
  </w:style>
  <w:style w:type="paragraph" w:customStyle="1" w:styleId="1AF9ACDE4BA2419395CD564ECF19D838">
    <w:name w:val="1AF9ACDE4BA2419395CD564ECF19D838"/>
  </w:style>
  <w:style w:type="paragraph" w:customStyle="1" w:styleId="290AA4C7C2674ABA8B4763EBA452131B">
    <w:name w:val="290AA4C7C2674ABA8B4763EBA452131B"/>
  </w:style>
  <w:style w:type="paragraph" w:customStyle="1" w:styleId="D2D9E51F5B9F423F8928534BDD3ACF32">
    <w:name w:val="D2D9E51F5B9F423F8928534BDD3ACF32"/>
  </w:style>
  <w:style w:type="paragraph" w:customStyle="1" w:styleId="9DF2FB4FA7DD45F49B20B2281B070348">
    <w:name w:val="9DF2FB4FA7DD45F49B20B2281B070348"/>
  </w:style>
  <w:style w:type="paragraph" w:customStyle="1" w:styleId="7CFB3EA9C1224513AB50045B528E5C60">
    <w:name w:val="7CFB3EA9C1224513AB50045B528E5C60"/>
  </w:style>
  <w:style w:type="paragraph" w:customStyle="1" w:styleId="46A426E903D744D586809ABEA0F8E534">
    <w:name w:val="46A426E903D744D586809ABEA0F8E534"/>
  </w:style>
  <w:style w:type="paragraph" w:customStyle="1" w:styleId="4C508CFB67504B68A4D23BF715404FF5">
    <w:name w:val="4C508CFB67504B68A4D23BF715404FF5"/>
  </w:style>
  <w:style w:type="paragraph" w:customStyle="1" w:styleId="B682AB538CB64CFA91D81CCCB5D5447F">
    <w:name w:val="B682AB538CB64CFA91D81CCCB5D5447F"/>
  </w:style>
  <w:style w:type="paragraph" w:customStyle="1" w:styleId="60102657788246CE986B170C9C77757C">
    <w:name w:val="60102657788246CE986B170C9C77757C"/>
  </w:style>
  <w:style w:type="paragraph" w:customStyle="1" w:styleId="1C00CFBF71DF4F85A843486492C1EB32">
    <w:name w:val="1C00CFBF71DF4F85A843486492C1EB32"/>
  </w:style>
  <w:style w:type="paragraph" w:customStyle="1" w:styleId="F1D0AA77869D44198321FDBB573E13FC">
    <w:name w:val="F1D0AA77869D44198321FDBB573E13FC"/>
  </w:style>
  <w:style w:type="paragraph" w:customStyle="1" w:styleId="C8D74A98A297423B87E3075941642534">
    <w:name w:val="C8D74A98A297423B87E3075941642534"/>
  </w:style>
  <w:style w:type="paragraph" w:customStyle="1" w:styleId="A0231306D61B46278AA6E79BB23F8209">
    <w:name w:val="A0231306D61B46278AA6E79BB23F8209"/>
  </w:style>
  <w:style w:type="paragraph" w:customStyle="1" w:styleId="E5757CA28EC04F56A8FF6EE2CDD9D426">
    <w:name w:val="E5757CA28EC04F56A8FF6EE2CDD9D426"/>
  </w:style>
  <w:style w:type="paragraph" w:customStyle="1" w:styleId="7682978124944789B50BDF255DE6F4E6">
    <w:name w:val="7682978124944789B50BDF255DE6F4E6"/>
  </w:style>
  <w:style w:type="paragraph" w:customStyle="1" w:styleId="A1288E8F51CC41FBA088DF8B70C15A6E">
    <w:name w:val="A1288E8F51CC41FBA088DF8B70C15A6E"/>
  </w:style>
  <w:style w:type="paragraph" w:customStyle="1" w:styleId="8A65BD9060B84E4EB8FC39843EF1418D">
    <w:name w:val="8A65BD9060B84E4EB8FC39843EF1418D"/>
  </w:style>
  <w:style w:type="paragraph" w:customStyle="1" w:styleId="36825E461266482B88F42408E995911B">
    <w:name w:val="36825E461266482B88F42408E995911B"/>
  </w:style>
  <w:style w:type="paragraph" w:customStyle="1" w:styleId="B7CFB1329A1B4C5981F6501E794752C5">
    <w:name w:val="B7CFB1329A1B4C5981F6501E794752C5"/>
  </w:style>
  <w:style w:type="paragraph" w:customStyle="1" w:styleId="536931E181B545D88EA65A97B451757D">
    <w:name w:val="536931E181B545D88EA65A97B451757D"/>
  </w:style>
  <w:style w:type="paragraph" w:customStyle="1" w:styleId="CD3D318607C7467BB53CE13DDE1213B3">
    <w:name w:val="CD3D318607C7467BB53CE13DDE1213B3"/>
  </w:style>
  <w:style w:type="paragraph" w:customStyle="1" w:styleId="8D1A338C2D6445BA869BBB4B2BEEBACA">
    <w:name w:val="8D1A338C2D6445BA869BBB4B2BEEBACA"/>
  </w:style>
  <w:style w:type="paragraph" w:customStyle="1" w:styleId="F93E637FFB5841E1A41676BFE264AF84">
    <w:name w:val="F93E637FFB5841E1A41676BFE264AF84"/>
  </w:style>
  <w:style w:type="paragraph" w:customStyle="1" w:styleId="708E6811416740DB9BB4751F2A6FF08D">
    <w:name w:val="708E6811416740DB9BB4751F2A6FF08D"/>
  </w:style>
  <w:style w:type="paragraph" w:customStyle="1" w:styleId="AA11D12FF4BC49A39C67887FE21BA80F">
    <w:name w:val="AA11D12FF4BC49A39C67887FE21BA80F"/>
  </w:style>
  <w:style w:type="paragraph" w:customStyle="1" w:styleId="11660C5A08E146D9852EA59B48167737">
    <w:name w:val="11660C5A08E146D9852EA59B48167737"/>
  </w:style>
  <w:style w:type="paragraph" w:customStyle="1" w:styleId="979216A0A6934FEB8FDAFB3FF7688C99">
    <w:name w:val="979216A0A6934FEB8FDAFB3FF7688C99"/>
  </w:style>
  <w:style w:type="paragraph" w:customStyle="1" w:styleId="3196D3F4A67E4130972DFA0219A84CFF">
    <w:name w:val="3196D3F4A67E4130972DFA0219A84CFF"/>
  </w:style>
  <w:style w:type="paragraph" w:customStyle="1" w:styleId="B8F8129ADBC64A8981659856B897D553">
    <w:name w:val="B8F8129ADBC64A8981659856B897D553"/>
  </w:style>
  <w:style w:type="paragraph" w:customStyle="1" w:styleId="7C3C9F41C9F24AC7A89CF0DD462547E9">
    <w:name w:val="7C3C9F41C9F24AC7A89CF0DD462547E9"/>
  </w:style>
  <w:style w:type="paragraph" w:customStyle="1" w:styleId="05C88D763AB446F09EB8CD0A112B8F23">
    <w:name w:val="05C88D763AB446F09EB8CD0A112B8F23"/>
  </w:style>
  <w:style w:type="paragraph" w:customStyle="1" w:styleId="7A9933C6FE9E4B9AB37E1486B92A76A7">
    <w:name w:val="7A9933C6FE9E4B9AB37E1486B92A76A7"/>
  </w:style>
  <w:style w:type="paragraph" w:customStyle="1" w:styleId="012703D9651E429C90A27096529FDE3E">
    <w:name w:val="012703D9651E429C90A27096529FDE3E"/>
  </w:style>
  <w:style w:type="paragraph" w:customStyle="1" w:styleId="8B7A5389564B4A6DBC23961C53BBB0B8">
    <w:name w:val="8B7A5389564B4A6DBC23961C53BBB0B8"/>
  </w:style>
  <w:style w:type="paragraph" w:customStyle="1" w:styleId="08EB468CCFBA4BB0BE37D1C678CF4E8F">
    <w:name w:val="08EB468CCFBA4BB0BE37D1C678CF4E8F"/>
  </w:style>
  <w:style w:type="paragraph" w:customStyle="1" w:styleId="37C85AD4171B413B829A805CC20C042C">
    <w:name w:val="37C85AD4171B413B829A805CC20C04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11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Sherlock Beezy</dc:creator>
  <cp:keywords/>
  <dc:description/>
  <cp:lastModifiedBy>Sherlock Beezy</cp:lastModifiedBy>
  <cp:revision>2</cp:revision>
  <dcterms:created xsi:type="dcterms:W3CDTF">2018-03-02T10:36:00Z</dcterms:created>
  <dcterms:modified xsi:type="dcterms:W3CDTF">2018-03-02T10:53:00Z</dcterms:modified>
  <cp:version/>
</cp:coreProperties>
</file>